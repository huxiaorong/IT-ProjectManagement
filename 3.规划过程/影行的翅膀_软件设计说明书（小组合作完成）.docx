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8E7A0" w14:textId="77777777" w:rsidR="002C552C" w:rsidRDefault="002C552C"/>
    <w:p w14:paraId="4B3ADBE3" w14:textId="77777777" w:rsidR="002C552C" w:rsidRDefault="002C552C"/>
    <w:p w14:paraId="2C12698F" w14:textId="77777777" w:rsidR="002C552C" w:rsidRDefault="002C552C"/>
    <w:p w14:paraId="59686179" w14:textId="77777777" w:rsidR="002C552C" w:rsidRDefault="002C552C"/>
    <w:p w14:paraId="14704696" w14:textId="3C429CD3" w:rsidR="002C552C" w:rsidRDefault="00F9413A">
      <w:pPr>
        <w:jc w:val="center"/>
        <w:rPr>
          <w:sz w:val="36"/>
        </w:rPr>
      </w:pPr>
      <w:r>
        <w:rPr>
          <w:rFonts w:hint="eastAsia"/>
          <w:sz w:val="36"/>
        </w:rPr>
        <w:t>影行的翅膀</w:t>
      </w:r>
      <w:r w:rsidR="00614BDC">
        <w:rPr>
          <w:rFonts w:hint="eastAsia"/>
          <w:sz w:val="36"/>
        </w:rPr>
        <w:t>设计规格说明</w:t>
      </w:r>
    </w:p>
    <w:p w14:paraId="3250A3FD" w14:textId="77777777" w:rsidR="002C552C" w:rsidRDefault="002C552C">
      <w:pPr>
        <w:jc w:val="center"/>
      </w:pPr>
    </w:p>
    <w:p w14:paraId="5AAFDCED" w14:textId="77777777" w:rsidR="002C552C" w:rsidRDefault="002C552C">
      <w:pPr>
        <w:jc w:val="center"/>
      </w:pPr>
    </w:p>
    <w:p w14:paraId="27BB5CE5" w14:textId="77777777" w:rsidR="002C552C" w:rsidRDefault="00614BDC">
      <w:pPr>
        <w:jc w:val="center"/>
      </w:pPr>
      <w:r>
        <w:t>V</w:t>
      </w:r>
      <w:r>
        <w:rPr>
          <w:rFonts w:hint="eastAsia"/>
        </w:rPr>
        <w:t>er:1.0</w:t>
      </w:r>
    </w:p>
    <w:p w14:paraId="59E78D23" w14:textId="77777777" w:rsidR="002C552C" w:rsidRDefault="002C552C"/>
    <w:p w14:paraId="231E70A7" w14:textId="77777777" w:rsidR="002C552C" w:rsidRDefault="002C552C"/>
    <w:p w14:paraId="61D47096" w14:textId="77777777" w:rsidR="002C552C" w:rsidRDefault="002C552C"/>
    <w:p w14:paraId="2DF013FE" w14:textId="77777777" w:rsidR="002C552C" w:rsidRDefault="002C552C"/>
    <w:p w14:paraId="6E3BC785" w14:textId="77777777" w:rsidR="002C552C" w:rsidRDefault="002C552C"/>
    <w:p w14:paraId="066227C4" w14:textId="77777777" w:rsidR="002C552C" w:rsidRDefault="002C552C"/>
    <w:p w14:paraId="7E9C33C9" w14:textId="77777777" w:rsidR="002C552C" w:rsidRDefault="002C552C">
      <w:pPr>
        <w:ind w:firstLine="420"/>
        <w:rPr>
          <w:i/>
          <w:color w:val="548DD4" w:themeColor="text2" w:themeTint="99"/>
        </w:rPr>
      </w:pPr>
    </w:p>
    <w:p w14:paraId="497B9EF4" w14:textId="77777777" w:rsidR="002C552C" w:rsidRDefault="00614BDC">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14:paraId="268DD713" w14:textId="77777777" w:rsidR="002C552C" w:rsidRDefault="00614BDC">
          <w:pPr>
            <w:jc w:val="center"/>
            <w:rPr>
              <w:b/>
              <w:sz w:val="28"/>
            </w:rPr>
          </w:pPr>
          <w:r>
            <w:rPr>
              <w:b/>
              <w:sz w:val="28"/>
              <w:lang w:val="zh-CN"/>
            </w:rPr>
            <w:t>目</w:t>
          </w:r>
          <w:r>
            <w:rPr>
              <w:rFonts w:hint="eastAsia"/>
              <w:b/>
              <w:sz w:val="28"/>
              <w:lang w:val="zh-CN"/>
            </w:rPr>
            <w:t xml:space="preserve">  </w:t>
          </w:r>
          <w:r>
            <w:rPr>
              <w:b/>
              <w:sz w:val="28"/>
              <w:lang w:val="zh-CN"/>
            </w:rPr>
            <w:t>录</w:t>
          </w:r>
        </w:p>
        <w:p w14:paraId="2A80C4FA" w14:textId="77777777" w:rsidR="002C552C" w:rsidRDefault="00614BDC">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14:paraId="291172D4" w14:textId="77777777" w:rsidR="002C552C" w:rsidRDefault="00C86F12">
          <w:pPr>
            <w:pStyle w:val="TOC2"/>
            <w:tabs>
              <w:tab w:val="left" w:pos="1050"/>
              <w:tab w:val="right" w:leader="dot" w:pos="8296"/>
            </w:tabs>
          </w:pPr>
          <w:hyperlink w:anchor="_Toc301301028" w:history="1">
            <w:r w:rsidR="00614BDC">
              <w:rPr>
                <w:rStyle w:val="aa"/>
              </w:rPr>
              <w:t>1.1</w:t>
            </w:r>
            <w:r w:rsidR="00614BDC">
              <w:tab/>
            </w:r>
            <w:r w:rsidR="00614BDC">
              <w:rPr>
                <w:rStyle w:val="aa"/>
                <w:rFonts w:hint="eastAsia"/>
              </w:rPr>
              <w:t>目标</w:t>
            </w:r>
            <w:r w:rsidR="00614BDC">
              <w:tab/>
            </w:r>
            <w:r w:rsidR="00614BDC">
              <w:fldChar w:fldCharType="begin"/>
            </w:r>
            <w:r w:rsidR="00614BDC">
              <w:instrText xml:space="preserve"> PAGEREF _Toc301301028 \h </w:instrText>
            </w:r>
            <w:r w:rsidR="00614BDC">
              <w:fldChar w:fldCharType="separate"/>
            </w:r>
            <w:r w:rsidR="00614BDC">
              <w:t>3</w:t>
            </w:r>
            <w:r w:rsidR="00614BDC">
              <w:fldChar w:fldCharType="end"/>
            </w:r>
          </w:hyperlink>
        </w:p>
        <w:p w14:paraId="1D6EF7D9" w14:textId="77777777" w:rsidR="002C552C" w:rsidRDefault="00C86F12">
          <w:pPr>
            <w:pStyle w:val="TOC2"/>
            <w:tabs>
              <w:tab w:val="left" w:pos="1050"/>
              <w:tab w:val="right" w:leader="dot" w:pos="8296"/>
            </w:tabs>
          </w:pPr>
          <w:hyperlink w:anchor="_Toc301301029" w:history="1">
            <w:r w:rsidR="00614BDC">
              <w:rPr>
                <w:rStyle w:val="aa"/>
              </w:rPr>
              <w:t>1.2</w:t>
            </w:r>
            <w:r w:rsidR="00614BDC">
              <w:tab/>
            </w:r>
            <w:r w:rsidR="00614BDC">
              <w:rPr>
                <w:rStyle w:val="aa"/>
                <w:rFonts w:hint="eastAsia"/>
              </w:rPr>
              <w:t>文档范围</w:t>
            </w:r>
            <w:r w:rsidR="00614BDC">
              <w:tab/>
            </w:r>
            <w:r w:rsidR="00614BDC">
              <w:fldChar w:fldCharType="begin"/>
            </w:r>
            <w:r w:rsidR="00614BDC">
              <w:instrText xml:space="preserve"> PAGEREF _Toc301301029 \h </w:instrText>
            </w:r>
            <w:r w:rsidR="00614BDC">
              <w:fldChar w:fldCharType="separate"/>
            </w:r>
            <w:r w:rsidR="00614BDC">
              <w:t>3</w:t>
            </w:r>
            <w:r w:rsidR="00614BDC">
              <w:fldChar w:fldCharType="end"/>
            </w:r>
          </w:hyperlink>
        </w:p>
        <w:p w14:paraId="45270896" w14:textId="77777777" w:rsidR="002C552C" w:rsidRDefault="00C86F12">
          <w:pPr>
            <w:pStyle w:val="TOC2"/>
            <w:tabs>
              <w:tab w:val="left" w:pos="1050"/>
              <w:tab w:val="right" w:leader="dot" w:pos="8296"/>
            </w:tabs>
          </w:pPr>
          <w:hyperlink w:anchor="_Toc301301030" w:history="1">
            <w:r w:rsidR="00614BDC">
              <w:rPr>
                <w:rStyle w:val="aa"/>
              </w:rPr>
              <w:t>1.3</w:t>
            </w:r>
            <w:r w:rsidR="00614BDC">
              <w:tab/>
            </w:r>
            <w:r w:rsidR="00614BDC">
              <w:rPr>
                <w:rStyle w:val="aa"/>
                <w:rFonts w:hint="eastAsia"/>
              </w:rPr>
              <w:t>术语和缩略语</w:t>
            </w:r>
            <w:r w:rsidR="00614BDC">
              <w:tab/>
            </w:r>
            <w:r w:rsidR="00614BDC">
              <w:fldChar w:fldCharType="begin"/>
            </w:r>
            <w:r w:rsidR="00614BDC">
              <w:instrText xml:space="preserve"> PAGEREF _Toc301301030 \h </w:instrText>
            </w:r>
            <w:r w:rsidR="00614BDC">
              <w:fldChar w:fldCharType="separate"/>
            </w:r>
            <w:r w:rsidR="00614BDC">
              <w:t>3</w:t>
            </w:r>
            <w:r w:rsidR="00614BDC">
              <w:fldChar w:fldCharType="end"/>
            </w:r>
          </w:hyperlink>
        </w:p>
        <w:p w14:paraId="05814AA5" w14:textId="77777777" w:rsidR="002C552C" w:rsidRDefault="00C86F12">
          <w:pPr>
            <w:pStyle w:val="TOC2"/>
            <w:tabs>
              <w:tab w:val="left" w:pos="1050"/>
              <w:tab w:val="right" w:leader="dot" w:pos="8296"/>
            </w:tabs>
          </w:pPr>
          <w:hyperlink w:anchor="_Toc301301031" w:history="1">
            <w:r w:rsidR="00614BDC">
              <w:rPr>
                <w:rStyle w:val="aa"/>
              </w:rPr>
              <w:t>1.4</w:t>
            </w:r>
            <w:r w:rsidR="00614BDC">
              <w:tab/>
            </w:r>
            <w:r w:rsidR="00614BDC">
              <w:rPr>
                <w:rStyle w:val="aa"/>
                <w:rFonts w:hint="eastAsia"/>
              </w:rPr>
              <w:t>参考资料</w:t>
            </w:r>
            <w:r w:rsidR="00614BDC">
              <w:tab/>
            </w:r>
            <w:r w:rsidR="00614BDC">
              <w:fldChar w:fldCharType="begin"/>
            </w:r>
            <w:r w:rsidR="00614BDC">
              <w:instrText xml:space="preserve"> PAGEREF _Toc301301031 \h </w:instrText>
            </w:r>
            <w:r w:rsidR="00614BDC">
              <w:fldChar w:fldCharType="separate"/>
            </w:r>
            <w:r w:rsidR="00614BDC">
              <w:t>3</w:t>
            </w:r>
            <w:r w:rsidR="00614BDC">
              <w:fldChar w:fldCharType="end"/>
            </w:r>
          </w:hyperlink>
        </w:p>
        <w:p w14:paraId="4C1961D9" w14:textId="77777777" w:rsidR="002C552C" w:rsidRDefault="00C86F12">
          <w:pPr>
            <w:pStyle w:val="TOC2"/>
            <w:tabs>
              <w:tab w:val="left" w:pos="1050"/>
              <w:tab w:val="right" w:leader="dot" w:pos="8296"/>
            </w:tabs>
          </w:pPr>
          <w:hyperlink w:anchor="_Toc301301032" w:history="1">
            <w:r w:rsidR="00614BDC">
              <w:rPr>
                <w:rStyle w:val="aa"/>
              </w:rPr>
              <w:t>1.5</w:t>
            </w:r>
            <w:r w:rsidR="00614BDC">
              <w:tab/>
            </w:r>
            <w:r w:rsidR="00614BDC">
              <w:rPr>
                <w:rStyle w:val="aa"/>
                <w:rFonts w:hint="eastAsia"/>
              </w:rPr>
              <w:t>系统目标和约束</w:t>
            </w:r>
            <w:r w:rsidR="00614BDC">
              <w:tab/>
            </w:r>
            <w:r w:rsidR="00614BDC">
              <w:fldChar w:fldCharType="begin"/>
            </w:r>
            <w:r w:rsidR="00614BDC">
              <w:instrText xml:space="preserve"> PAGEREF _Toc301301032 \h </w:instrText>
            </w:r>
            <w:r w:rsidR="00614BDC">
              <w:fldChar w:fldCharType="separate"/>
            </w:r>
            <w:r w:rsidR="00614BDC">
              <w:t>3</w:t>
            </w:r>
            <w:r w:rsidR="00614BDC">
              <w:fldChar w:fldCharType="end"/>
            </w:r>
          </w:hyperlink>
        </w:p>
        <w:p w14:paraId="04CBADBC" w14:textId="77777777" w:rsidR="002C552C" w:rsidRDefault="00C86F12">
          <w:pPr>
            <w:pStyle w:val="TOC1"/>
            <w:tabs>
              <w:tab w:val="left" w:pos="420"/>
              <w:tab w:val="right" w:leader="dot" w:pos="8296"/>
            </w:tabs>
          </w:pPr>
          <w:hyperlink w:anchor="_Toc301301033" w:history="1">
            <w:r w:rsidR="00614BDC">
              <w:rPr>
                <w:rStyle w:val="aa"/>
              </w:rPr>
              <w:t>2</w:t>
            </w:r>
            <w:r w:rsidR="00614BDC">
              <w:tab/>
            </w:r>
            <w:r w:rsidR="00614BDC">
              <w:rPr>
                <w:rStyle w:val="aa"/>
                <w:rFonts w:hint="eastAsia"/>
              </w:rPr>
              <w:t>系统设计</w:t>
            </w:r>
            <w:r w:rsidR="00614BDC">
              <w:tab/>
            </w:r>
            <w:r w:rsidR="00614BDC">
              <w:fldChar w:fldCharType="begin"/>
            </w:r>
            <w:r w:rsidR="00614BDC">
              <w:instrText xml:space="preserve"> PAGEREF _Toc301301033 \h </w:instrText>
            </w:r>
            <w:r w:rsidR="00614BDC">
              <w:fldChar w:fldCharType="separate"/>
            </w:r>
            <w:r w:rsidR="00614BDC">
              <w:t>4</w:t>
            </w:r>
            <w:r w:rsidR="00614BDC">
              <w:fldChar w:fldCharType="end"/>
            </w:r>
          </w:hyperlink>
        </w:p>
        <w:p w14:paraId="14D4A7FE" w14:textId="77777777" w:rsidR="002C552C" w:rsidRDefault="00C86F12">
          <w:pPr>
            <w:pStyle w:val="TOC2"/>
            <w:tabs>
              <w:tab w:val="left" w:pos="1050"/>
              <w:tab w:val="right" w:leader="dot" w:pos="8296"/>
            </w:tabs>
          </w:pPr>
          <w:hyperlink w:anchor="_Toc301301034" w:history="1">
            <w:r w:rsidR="00614BDC">
              <w:rPr>
                <w:rStyle w:val="aa"/>
              </w:rPr>
              <w:t>2.1</w:t>
            </w:r>
            <w:r w:rsidR="00614BDC">
              <w:tab/>
            </w:r>
            <w:r w:rsidR="00614BDC">
              <w:rPr>
                <w:rStyle w:val="aa"/>
                <w:rFonts w:hint="eastAsia"/>
              </w:rPr>
              <w:t>系统架构概述</w:t>
            </w:r>
            <w:r w:rsidR="00614BDC">
              <w:tab/>
            </w:r>
            <w:r w:rsidR="00614BDC">
              <w:fldChar w:fldCharType="begin"/>
            </w:r>
            <w:r w:rsidR="00614BDC">
              <w:instrText xml:space="preserve"> PAGEREF _Toc301301034 \h </w:instrText>
            </w:r>
            <w:r w:rsidR="00614BDC">
              <w:fldChar w:fldCharType="separate"/>
            </w:r>
            <w:r w:rsidR="00614BDC">
              <w:t>4</w:t>
            </w:r>
            <w:r w:rsidR="00614BDC">
              <w:fldChar w:fldCharType="end"/>
            </w:r>
          </w:hyperlink>
        </w:p>
        <w:p w14:paraId="3D3D7292" w14:textId="77777777" w:rsidR="002C552C" w:rsidRDefault="00C86F12">
          <w:pPr>
            <w:pStyle w:val="TOC2"/>
            <w:tabs>
              <w:tab w:val="left" w:pos="1050"/>
              <w:tab w:val="right" w:leader="dot" w:pos="8296"/>
            </w:tabs>
          </w:pPr>
          <w:hyperlink w:anchor="_Toc301301035" w:history="1">
            <w:r w:rsidR="00614BDC">
              <w:rPr>
                <w:rStyle w:val="aa"/>
              </w:rPr>
              <w:t>2.2</w:t>
            </w:r>
            <w:r w:rsidR="00614BDC">
              <w:tab/>
            </w:r>
            <w:r w:rsidR="00614BDC">
              <w:rPr>
                <w:rStyle w:val="aa"/>
                <w:rFonts w:hint="eastAsia"/>
              </w:rPr>
              <w:t>对象模型</w:t>
            </w:r>
            <w:r w:rsidR="00614BDC">
              <w:tab/>
            </w:r>
            <w:r w:rsidR="00614BDC">
              <w:fldChar w:fldCharType="begin"/>
            </w:r>
            <w:r w:rsidR="00614BDC">
              <w:instrText xml:space="preserve"> PAGEREF _Toc301301035 \h </w:instrText>
            </w:r>
            <w:r w:rsidR="00614BDC">
              <w:fldChar w:fldCharType="separate"/>
            </w:r>
            <w:r w:rsidR="00614BDC">
              <w:t>4</w:t>
            </w:r>
            <w:r w:rsidR="00614BDC">
              <w:fldChar w:fldCharType="end"/>
            </w:r>
          </w:hyperlink>
        </w:p>
        <w:p w14:paraId="796126D3" w14:textId="77777777" w:rsidR="002C552C" w:rsidRDefault="00C86F12">
          <w:pPr>
            <w:pStyle w:val="TOC2"/>
            <w:tabs>
              <w:tab w:val="left" w:pos="1050"/>
              <w:tab w:val="right" w:leader="dot" w:pos="8296"/>
            </w:tabs>
          </w:pPr>
          <w:hyperlink w:anchor="_Toc301301036" w:history="1">
            <w:r w:rsidR="00614BDC">
              <w:rPr>
                <w:rStyle w:val="aa"/>
              </w:rPr>
              <w:t>2.3</w:t>
            </w:r>
            <w:r w:rsidR="00614BDC">
              <w:tab/>
            </w:r>
            <w:r w:rsidR="00614BDC">
              <w:rPr>
                <w:rStyle w:val="aa"/>
                <w:rFonts w:hint="eastAsia"/>
              </w:rPr>
              <w:t>接口</w:t>
            </w:r>
            <w:r w:rsidR="00614BDC">
              <w:tab/>
            </w:r>
            <w:r w:rsidR="00614BDC">
              <w:fldChar w:fldCharType="begin"/>
            </w:r>
            <w:r w:rsidR="00614BDC">
              <w:instrText xml:space="preserve"> PAGEREF _Toc301301036 \h </w:instrText>
            </w:r>
            <w:r w:rsidR="00614BDC">
              <w:fldChar w:fldCharType="separate"/>
            </w:r>
            <w:r w:rsidR="00614BDC">
              <w:t>4</w:t>
            </w:r>
            <w:r w:rsidR="00614BDC">
              <w:fldChar w:fldCharType="end"/>
            </w:r>
          </w:hyperlink>
        </w:p>
        <w:p w14:paraId="1F1B5A0D" w14:textId="77777777" w:rsidR="002C552C" w:rsidRDefault="00C86F12">
          <w:pPr>
            <w:pStyle w:val="TOC2"/>
            <w:tabs>
              <w:tab w:val="left" w:pos="1050"/>
              <w:tab w:val="right" w:leader="dot" w:pos="8296"/>
            </w:tabs>
          </w:pPr>
          <w:hyperlink w:anchor="_Toc301301037" w:history="1">
            <w:r w:rsidR="00614BDC">
              <w:rPr>
                <w:rStyle w:val="aa"/>
              </w:rPr>
              <w:t>2.4</w:t>
            </w:r>
            <w:r w:rsidR="00614BDC">
              <w:tab/>
            </w:r>
            <w:r w:rsidR="00614BDC">
              <w:rPr>
                <w:rStyle w:val="aa"/>
                <w:rFonts w:hint="eastAsia"/>
              </w:rPr>
              <w:t>特性实现</w:t>
            </w:r>
            <w:r w:rsidR="00614BDC">
              <w:tab/>
            </w:r>
            <w:r w:rsidR="00614BDC">
              <w:fldChar w:fldCharType="begin"/>
            </w:r>
            <w:r w:rsidR="00614BDC">
              <w:instrText xml:space="preserve"> PAGEREF _Toc301301037 \h </w:instrText>
            </w:r>
            <w:r w:rsidR="00614BDC">
              <w:fldChar w:fldCharType="separate"/>
            </w:r>
            <w:r w:rsidR="00614BDC">
              <w:t>4</w:t>
            </w:r>
            <w:r w:rsidR="00614BDC">
              <w:fldChar w:fldCharType="end"/>
            </w:r>
          </w:hyperlink>
        </w:p>
        <w:p w14:paraId="775A5FB0" w14:textId="77777777" w:rsidR="002C552C" w:rsidRDefault="00C86F12">
          <w:pPr>
            <w:pStyle w:val="TOC2"/>
            <w:tabs>
              <w:tab w:val="left" w:pos="1050"/>
              <w:tab w:val="right" w:leader="dot" w:pos="8296"/>
            </w:tabs>
          </w:pPr>
          <w:hyperlink w:anchor="_Toc301301038" w:history="1">
            <w:r w:rsidR="00614BDC">
              <w:rPr>
                <w:rStyle w:val="aa"/>
              </w:rPr>
              <w:t>2.5</w:t>
            </w:r>
            <w:r w:rsidR="00614BDC">
              <w:tab/>
            </w:r>
            <w:r w:rsidR="00614BDC">
              <w:rPr>
                <w:rStyle w:val="aa"/>
                <w:rFonts w:hint="eastAsia"/>
              </w:rPr>
              <w:t>错误代码</w:t>
            </w:r>
            <w:r w:rsidR="00614BDC">
              <w:tab/>
            </w:r>
            <w:r w:rsidR="00614BDC">
              <w:fldChar w:fldCharType="begin"/>
            </w:r>
            <w:r w:rsidR="00614BDC">
              <w:instrText xml:space="preserve"> PAGEREF _Toc301301038 \h </w:instrText>
            </w:r>
            <w:r w:rsidR="00614BDC">
              <w:fldChar w:fldCharType="separate"/>
            </w:r>
            <w:r w:rsidR="00614BDC">
              <w:t>9</w:t>
            </w:r>
            <w:r w:rsidR="00614BDC">
              <w:fldChar w:fldCharType="end"/>
            </w:r>
          </w:hyperlink>
        </w:p>
        <w:p w14:paraId="6115E144" w14:textId="77777777" w:rsidR="002C552C" w:rsidRDefault="00C86F12">
          <w:pPr>
            <w:pStyle w:val="TOC2"/>
            <w:tabs>
              <w:tab w:val="left" w:pos="1050"/>
              <w:tab w:val="right" w:leader="dot" w:pos="8296"/>
            </w:tabs>
          </w:pPr>
          <w:hyperlink w:anchor="_Toc301301039" w:history="1">
            <w:r w:rsidR="00614BDC">
              <w:rPr>
                <w:rStyle w:val="aa"/>
              </w:rPr>
              <w:t>2.6</w:t>
            </w:r>
            <w:r w:rsidR="00614BDC">
              <w:tab/>
            </w:r>
            <w:r w:rsidR="00614BDC">
              <w:rPr>
                <w:rStyle w:val="aa"/>
                <w:rFonts w:hint="eastAsia"/>
              </w:rPr>
              <w:t>错误日志</w:t>
            </w:r>
            <w:r w:rsidR="00614BDC">
              <w:tab/>
            </w:r>
            <w:r w:rsidR="00614BDC">
              <w:fldChar w:fldCharType="begin"/>
            </w:r>
            <w:r w:rsidR="00614BDC">
              <w:instrText xml:space="preserve"> PAGEREF _Toc301301039 \h </w:instrText>
            </w:r>
            <w:r w:rsidR="00614BDC">
              <w:fldChar w:fldCharType="separate"/>
            </w:r>
            <w:r w:rsidR="00614BDC">
              <w:t>9</w:t>
            </w:r>
            <w:r w:rsidR="00614BDC">
              <w:fldChar w:fldCharType="end"/>
            </w:r>
          </w:hyperlink>
        </w:p>
        <w:p w14:paraId="1F6FD123" w14:textId="77777777" w:rsidR="002C552C" w:rsidRDefault="00C86F12">
          <w:pPr>
            <w:pStyle w:val="TOC2"/>
            <w:tabs>
              <w:tab w:val="left" w:pos="1050"/>
              <w:tab w:val="right" w:leader="dot" w:pos="8296"/>
            </w:tabs>
          </w:pPr>
          <w:hyperlink w:anchor="_Toc301301040" w:history="1">
            <w:r w:rsidR="00614BDC">
              <w:rPr>
                <w:rStyle w:val="aa"/>
              </w:rPr>
              <w:t>2.7</w:t>
            </w:r>
            <w:r w:rsidR="00614BDC">
              <w:tab/>
            </w:r>
            <w:r w:rsidR="00614BDC">
              <w:rPr>
                <w:rStyle w:val="aa"/>
                <w:rFonts w:hint="eastAsia"/>
              </w:rPr>
              <w:t>部署视图</w:t>
            </w:r>
            <w:r w:rsidR="00614BDC">
              <w:tab/>
            </w:r>
            <w:r w:rsidR="00614BDC">
              <w:fldChar w:fldCharType="begin"/>
            </w:r>
            <w:r w:rsidR="00614BDC">
              <w:instrText xml:space="preserve"> PAGEREF _Toc301301040 \h </w:instrText>
            </w:r>
            <w:r w:rsidR="00614BDC">
              <w:fldChar w:fldCharType="separate"/>
            </w:r>
            <w:r w:rsidR="00614BDC">
              <w:t>9</w:t>
            </w:r>
            <w:r w:rsidR="00614BDC">
              <w:fldChar w:fldCharType="end"/>
            </w:r>
          </w:hyperlink>
        </w:p>
        <w:p w14:paraId="1FB6E09E" w14:textId="77777777" w:rsidR="002C552C" w:rsidRDefault="00C86F12">
          <w:pPr>
            <w:pStyle w:val="TOC1"/>
            <w:tabs>
              <w:tab w:val="left" w:pos="420"/>
              <w:tab w:val="right" w:leader="dot" w:pos="8296"/>
            </w:tabs>
          </w:pPr>
          <w:hyperlink w:anchor="_Toc301301041" w:history="1">
            <w:r w:rsidR="00614BDC">
              <w:rPr>
                <w:rStyle w:val="aa"/>
              </w:rPr>
              <w:t>3</w:t>
            </w:r>
            <w:r w:rsidR="00614BDC">
              <w:tab/>
            </w:r>
            <w:r w:rsidR="00614BDC">
              <w:rPr>
                <w:rStyle w:val="aa"/>
                <w:rFonts w:hint="eastAsia"/>
              </w:rPr>
              <w:t>数据库设计</w:t>
            </w:r>
            <w:r w:rsidR="00614BDC">
              <w:tab/>
            </w:r>
            <w:r w:rsidR="00614BDC">
              <w:fldChar w:fldCharType="begin"/>
            </w:r>
            <w:r w:rsidR="00614BDC">
              <w:instrText xml:space="preserve"> PAGEREF _Toc301301041 \h </w:instrText>
            </w:r>
            <w:r w:rsidR="00614BDC">
              <w:fldChar w:fldCharType="separate"/>
            </w:r>
            <w:r w:rsidR="00614BDC">
              <w:t>11</w:t>
            </w:r>
            <w:r w:rsidR="00614BDC">
              <w:fldChar w:fldCharType="end"/>
            </w:r>
          </w:hyperlink>
        </w:p>
        <w:p w14:paraId="45D3CA04" w14:textId="77777777" w:rsidR="002C552C" w:rsidRDefault="00C86F12">
          <w:pPr>
            <w:pStyle w:val="TOC2"/>
            <w:tabs>
              <w:tab w:val="left" w:pos="1050"/>
              <w:tab w:val="right" w:leader="dot" w:pos="8296"/>
            </w:tabs>
          </w:pPr>
          <w:hyperlink w:anchor="_Toc301301042" w:history="1">
            <w:r w:rsidR="00614BDC">
              <w:rPr>
                <w:rStyle w:val="aa"/>
              </w:rPr>
              <w:t>3.1</w:t>
            </w:r>
            <w:r w:rsidR="00614BDC">
              <w:tab/>
            </w:r>
            <w:r w:rsidR="00614BDC">
              <w:rPr>
                <w:rStyle w:val="aa"/>
                <w:rFonts w:hint="eastAsia"/>
              </w:rPr>
              <w:t>逻辑模型</w:t>
            </w:r>
            <w:r w:rsidR="00614BDC">
              <w:tab/>
            </w:r>
            <w:r w:rsidR="00614BDC">
              <w:fldChar w:fldCharType="begin"/>
            </w:r>
            <w:r w:rsidR="00614BDC">
              <w:instrText xml:space="preserve"> PAGEREF _Toc301301042 \h </w:instrText>
            </w:r>
            <w:r w:rsidR="00614BDC">
              <w:fldChar w:fldCharType="separate"/>
            </w:r>
            <w:r w:rsidR="00614BDC">
              <w:t>11</w:t>
            </w:r>
            <w:r w:rsidR="00614BDC">
              <w:fldChar w:fldCharType="end"/>
            </w:r>
          </w:hyperlink>
        </w:p>
        <w:p w14:paraId="68F9D344" w14:textId="77777777" w:rsidR="002C552C" w:rsidRDefault="00C86F12">
          <w:pPr>
            <w:pStyle w:val="TOC2"/>
            <w:tabs>
              <w:tab w:val="left" w:pos="1050"/>
              <w:tab w:val="right" w:leader="dot" w:pos="8296"/>
            </w:tabs>
          </w:pPr>
          <w:hyperlink w:anchor="_Toc301301043" w:history="1">
            <w:r w:rsidR="00614BDC">
              <w:rPr>
                <w:rStyle w:val="aa"/>
              </w:rPr>
              <w:t>3.2</w:t>
            </w:r>
            <w:r w:rsidR="00614BDC">
              <w:tab/>
            </w:r>
            <w:r w:rsidR="00614BDC">
              <w:rPr>
                <w:rStyle w:val="aa"/>
                <w:rFonts w:hint="eastAsia"/>
              </w:rPr>
              <w:t>物理模型</w:t>
            </w:r>
            <w:r w:rsidR="00614BDC">
              <w:tab/>
            </w:r>
            <w:r w:rsidR="00614BDC">
              <w:fldChar w:fldCharType="begin"/>
            </w:r>
            <w:r w:rsidR="00614BDC">
              <w:instrText xml:space="preserve"> PAGEREF _Toc301301043 \h </w:instrText>
            </w:r>
            <w:r w:rsidR="00614BDC">
              <w:fldChar w:fldCharType="separate"/>
            </w:r>
            <w:r w:rsidR="00614BDC">
              <w:t>11</w:t>
            </w:r>
            <w:r w:rsidR="00614BDC">
              <w:fldChar w:fldCharType="end"/>
            </w:r>
          </w:hyperlink>
        </w:p>
        <w:p w14:paraId="532AD369" w14:textId="77777777" w:rsidR="002C552C" w:rsidRDefault="00C86F12">
          <w:pPr>
            <w:pStyle w:val="TOC1"/>
            <w:tabs>
              <w:tab w:val="left" w:pos="420"/>
              <w:tab w:val="right" w:leader="dot" w:pos="8296"/>
            </w:tabs>
          </w:pPr>
          <w:hyperlink w:anchor="_Toc301301044" w:history="1">
            <w:r w:rsidR="00614BDC">
              <w:rPr>
                <w:rStyle w:val="aa"/>
              </w:rPr>
              <w:t>4</w:t>
            </w:r>
            <w:r w:rsidR="00614BDC">
              <w:tab/>
            </w:r>
            <w:r w:rsidR="00614BDC">
              <w:rPr>
                <w:rStyle w:val="aa"/>
                <w:rFonts w:hint="eastAsia"/>
              </w:rPr>
              <w:t>质量及其他方面</w:t>
            </w:r>
            <w:r w:rsidR="00614BDC">
              <w:tab/>
            </w:r>
            <w:r w:rsidR="00614BDC">
              <w:fldChar w:fldCharType="begin"/>
            </w:r>
            <w:r w:rsidR="00614BDC">
              <w:instrText xml:space="preserve"> PAGEREF _Toc301301044 \h </w:instrText>
            </w:r>
            <w:r w:rsidR="00614BDC">
              <w:fldChar w:fldCharType="separate"/>
            </w:r>
            <w:r w:rsidR="00614BDC">
              <w:t>12</w:t>
            </w:r>
            <w:r w:rsidR="00614BDC">
              <w:fldChar w:fldCharType="end"/>
            </w:r>
          </w:hyperlink>
        </w:p>
        <w:p w14:paraId="2CFD38B7" w14:textId="77777777" w:rsidR="002C552C" w:rsidRDefault="00C86F12">
          <w:pPr>
            <w:pStyle w:val="TOC2"/>
            <w:tabs>
              <w:tab w:val="left" w:pos="1050"/>
              <w:tab w:val="right" w:leader="dot" w:pos="8296"/>
            </w:tabs>
          </w:pPr>
          <w:hyperlink w:anchor="_Toc301301045" w:history="1">
            <w:r w:rsidR="00614BDC">
              <w:rPr>
                <w:rStyle w:val="aa"/>
              </w:rPr>
              <w:t>4.1</w:t>
            </w:r>
            <w:r w:rsidR="00614BDC">
              <w:tab/>
            </w:r>
            <w:r w:rsidR="00614BDC">
              <w:rPr>
                <w:rStyle w:val="aa"/>
                <w:rFonts w:hint="eastAsia"/>
              </w:rPr>
              <w:t>可维护性</w:t>
            </w:r>
            <w:r w:rsidR="00614BDC">
              <w:tab/>
            </w:r>
            <w:r w:rsidR="00614BDC">
              <w:fldChar w:fldCharType="begin"/>
            </w:r>
            <w:r w:rsidR="00614BDC">
              <w:instrText xml:space="preserve"> PAGEREF _Toc301301045 \h </w:instrText>
            </w:r>
            <w:r w:rsidR="00614BDC">
              <w:fldChar w:fldCharType="separate"/>
            </w:r>
            <w:r w:rsidR="00614BDC">
              <w:t>12</w:t>
            </w:r>
            <w:r w:rsidR="00614BDC">
              <w:fldChar w:fldCharType="end"/>
            </w:r>
          </w:hyperlink>
        </w:p>
        <w:p w14:paraId="09758898" w14:textId="77777777" w:rsidR="002C552C" w:rsidRDefault="00C86F12">
          <w:pPr>
            <w:pStyle w:val="TOC2"/>
            <w:tabs>
              <w:tab w:val="left" w:pos="1050"/>
              <w:tab w:val="right" w:leader="dot" w:pos="8296"/>
            </w:tabs>
          </w:pPr>
          <w:hyperlink w:anchor="_Toc301301046" w:history="1">
            <w:r w:rsidR="00614BDC">
              <w:rPr>
                <w:rStyle w:val="aa"/>
              </w:rPr>
              <w:t>4.2</w:t>
            </w:r>
            <w:r w:rsidR="00614BDC">
              <w:tab/>
            </w:r>
            <w:r w:rsidR="00614BDC">
              <w:rPr>
                <w:rStyle w:val="aa"/>
                <w:rFonts w:hint="eastAsia"/>
              </w:rPr>
              <w:t>安全性</w:t>
            </w:r>
            <w:r w:rsidR="00614BDC">
              <w:tab/>
            </w:r>
            <w:r w:rsidR="00614BDC">
              <w:fldChar w:fldCharType="begin"/>
            </w:r>
            <w:r w:rsidR="00614BDC">
              <w:instrText xml:space="preserve"> PAGEREF _Toc301301046 \h </w:instrText>
            </w:r>
            <w:r w:rsidR="00614BDC">
              <w:fldChar w:fldCharType="separate"/>
            </w:r>
            <w:r w:rsidR="00614BDC">
              <w:t>12</w:t>
            </w:r>
            <w:r w:rsidR="00614BDC">
              <w:fldChar w:fldCharType="end"/>
            </w:r>
          </w:hyperlink>
        </w:p>
        <w:p w14:paraId="7D05E6F6" w14:textId="77777777" w:rsidR="002C552C" w:rsidRDefault="00C86F12">
          <w:pPr>
            <w:pStyle w:val="TOC2"/>
            <w:tabs>
              <w:tab w:val="left" w:pos="1050"/>
              <w:tab w:val="right" w:leader="dot" w:pos="8296"/>
            </w:tabs>
          </w:pPr>
          <w:hyperlink w:anchor="_Toc301301047" w:history="1">
            <w:r w:rsidR="00614BDC">
              <w:rPr>
                <w:rStyle w:val="aa"/>
              </w:rPr>
              <w:t>4.3</w:t>
            </w:r>
            <w:r w:rsidR="00614BDC">
              <w:tab/>
            </w:r>
            <w:r w:rsidR="00614BDC">
              <w:rPr>
                <w:rStyle w:val="aa"/>
                <w:rFonts w:hint="eastAsia"/>
              </w:rPr>
              <w:t>可扩展性</w:t>
            </w:r>
            <w:r w:rsidR="00614BDC">
              <w:tab/>
            </w:r>
            <w:r w:rsidR="00614BDC">
              <w:fldChar w:fldCharType="begin"/>
            </w:r>
            <w:r w:rsidR="00614BDC">
              <w:instrText xml:space="preserve"> PAGEREF _Toc301301047 \h </w:instrText>
            </w:r>
            <w:r w:rsidR="00614BDC">
              <w:fldChar w:fldCharType="separate"/>
            </w:r>
            <w:r w:rsidR="00614BDC">
              <w:t>12</w:t>
            </w:r>
            <w:r w:rsidR="00614BDC">
              <w:fldChar w:fldCharType="end"/>
            </w:r>
          </w:hyperlink>
        </w:p>
        <w:p w14:paraId="667A70F6" w14:textId="77777777" w:rsidR="002C552C" w:rsidRDefault="00C86F12">
          <w:pPr>
            <w:pStyle w:val="TOC2"/>
            <w:tabs>
              <w:tab w:val="left" w:pos="1050"/>
              <w:tab w:val="right" w:leader="dot" w:pos="8296"/>
            </w:tabs>
          </w:pPr>
          <w:hyperlink w:anchor="_Toc301301048" w:history="1">
            <w:r w:rsidR="00614BDC">
              <w:rPr>
                <w:rStyle w:val="aa"/>
              </w:rPr>
              <w:t>4.4</w:t>
            </w:r>
            <w:r w:rsidR="00614BDC">
              <w:tab/>
            </w:r>
            <w:r w:rsidR="00614BDC">
              <w:rPr>
                <w:rStyle w:val="aa"/>
                <w:rFonts w:hint="eastAsia"/>
              </w:rPr>
              <w:t>可靠性</w:t>
            </w:r>
            <w:r w:rsidR="00614BDC">
              <w:tab/>
            </w:r>
            <w:r w:rsidR="00614BDC">
              <w:fldChar w:fldCharType="begin"/>
            </w:r>
            <w:r w:rsidR="00614BDC">
              <w:instrText xml:space="preserve"> PAGEREF _Toc301301048 \h </w:instrText>
            </w:r>
            <w:r w:rsidR="00614BDC">
              <w:fldChar w:fldCharType="separate"/>
            </w:r>
            <w:r w:rsidR="00614BDC">
              <w:t>12</w:t>
            </w:r>
            <w:r w:rsidR="00614BDC">
              <w:fldChar w:fldCharType="end"/>
            </w:r>
          </w:hyperlink>
        </w:p>
        <w:p w14:paraId="024C887A" w14:textId="77777777" w:rsidR="002C552C" w:rsidRDefault="00C86F12">
          <w:pPr>
            <w:pStyle w:val="TOC2"/>
            <w:tabs>
              <w:tab w:val="left" w:pos="1050"/>
              <w:tab w:val="right" w:leader="dot" w:pos="8296"/>
            </w:tabs>
          </w:pPr>
          <w:hyperlink w:anchor="_Toc301301049" w:history="1">
            <w:r w:rsidR="00614BDC">
              <w:rPr>
                <w:rStyle w:val="aa"/>
              </w:rPr>
              <w:t>4.5</w:t>
            </w:r>
            <w:r w:rsidR="00614BDC">
              <w:tab/>
            </w:r>
            <w:r w:rsidR="00614BDC">
              <w:rPr>
                <w:rStyle w:val="aa"/>
                <w:rFonts w:hint="eastAsia"/>
              </w:rPr>
              <w:t>可用性</w:t>
            </w:r>
            <w:r w:rsidR="00614BDC">
              <w:tab/>
            </w:r>
            <w:r w:rsidR="00614BDC">
              <w:fldChar w:fldCharType="begin"/>
            </w:r>
            <w:r w:rsidR="00614BDC">
              <w:instrText xml:space="preserve"> PAGEREF _Toc301301049 \h </w:instrText>
            </w:r>
            <w:r w:rsidR="00614BDC">
              <w:fldChar w:fldCharType="separate"/>
            </w:r>
            <w:r w:rsidR="00614BDC">
              <w:t>12</w:t>
            </w:r>
            <w:r w:rsidR="00614BDC">
              <w:fldChar w:fldCharType="end"/>
            </w:r>
          </w:hyperlink>
        </w:p>
        <w:p w14:paraId="4D1C7481" w14:textId="77777777" w:rsidR="002C552C" w:rsidRDefault="00C86F12">
          <w:pPr>
            <w:pStyle w:val="TOC2"/>
            <w:tabs>
              <w:tab w:val="left" w:pos="1050"/>
              <w:tab w:val="right" w:leader="dot" w:pos="8296"/>
            </w:tabs>
          </w:pPr>
          <w:hyperlink w:anchor="_Toc301301050" w:history="1">
            <w:r w:rsidR="00614BDC">
              <w:rPr>
                <w:rStyle w:val="aa"/>
              </w:rPr>
              <w:t>4.6</w:t>
            </w:r>
            <w:r w:rsidR="00614BDC">
              <w:tab/>
            </w:r>
            <w:r w:rsidR="00614BDC">
              <w:rPr>
                <w:rStyle w:val="aa"/>
                <w:rFonts w:hint="eastAsia"/>
              </w:rPr>
              <w:t>性能设计</w:t>
            </w:r>
            <w:r w:rsidR="00614BDC">
              <w:tab/>
            </w:r>
            <w:r w:rsidR="00614BDC">
              <w:fldChar w:fldCharType="begin"/>
            </w:r>
            <w:r w:rsidR="00614BDC">
              <w:instrText xml:space="preserve"> PAGEREF _Toc301301050 \h </w:instrText>
            </w:r>
            <w:r w:rsidR="00614BDC">
              <w:fldChar w:fldCharType="separate"/>
            </w:r>
            <w:r w:rsidR="00614BDC">
              <w:t>13</w:t>
            </w:r>
            <w:r w:rsidR="00614BDC">
              <w:fldChar w:fldCharType="end"/>
            </w:r>
          </w:hyperlink>
        </w:p>
        <w:p w14:paraId="57AE5DF1" w14:textId="77777777" w:rsidR="002C552C" w:rsidRDefault="00C86F12">
          <w:pPr>
            <w:pStyle w:val="TOC1"/>
            <w:tabs>
              <w:tab w:val="left" w:pos="420"/>
              <w:tab w:val="right" w:leader="dot" w:pos="8296"/>
            </w:tabs>
          </w:pPr>
          <w:hyperlink w:anchor="_Toc301301051" w:history="1">
            <w:r w:rsidR="00614BDC">
              <w:rPr>
                <w:rStyle w:val="aa"/>
              </w:rPr>
              <w:t>5</w:t>
            </w:r>
            <w:r w:rsidR="00614BDC">
              <w:tab/>
            </w:r>
            <w:r w:rsidR="00614BDC">
              <w:rPr>
                <w:rStyle w:val="aa"/>
                <w:rFonts w:hint="eastAsia"/>
              </w:rPr>
              <w:t>附录</w:t>
            </w:r>
            <w:r w:rsidR="00614BDC">
              <w:tab/>
            </w:r>
            <w:r w:rsidR="00614BDC">
              <w:fldChar w:fldCharType="begin"/>
            </w:r>
            <w:r w:rsidR="00614BDC">
              <w:instrText xml:space="preserve"> PAGEREF _Toc301301051 \h </w:instrText>
            </w:r>
            <w:r w:rsidR="00614BDC">
              <w:fldChar w:fldCharType="separate"/>
            </w:r>
            <w:r w:rsidR="00614BDC">
              <w:t>13</w:t>
            </w:r>
            <w:r w:rsidR="00614BDC">
              <w:fldChar w:fldCharType="end"/>
            </w:r>
          </w:hyperlink>
        </w:p>
        <w:p w14:paraId="5756D8AA" w14:textId="77777777" w:rsidR="002C552C" w:rsidRDefault="00C86F12">
          <w:pPr>
            <w:pStyle w:val="TOC2"/>
            <w:tabs>
              <w:tab w:val="left" w:pos="1050"/>
              <w:tab w:val="right" w:leader="dot" w:pos="8296"/>
            </w:tabs>
          </w:pPr>
          <w:hyperlink w:anchor="_Toc301301052" w:history="1">
            <w:r w:rsidR="00614BDC">
              <w:rPr>
                <w:rStyle w:val="aa"/>
              </w:rPr>
              <w:t>5.1</w:t>
            </w:r>
            <w:r w:rsidR="00614BDC">
              <w:tab/>
            </w:r>
            <w:r w:rsidR="00614BDC">
              <w:rPr>
                <w:rStyle w:val="aa"/>
                <w:rFonts w:hint="eastAsia"/>
              </w:rPr>
              <w:t>附件</w:t>
            </w:r>
            <w:r w:rsidR="00614BDC">
              <w:tab/>
            </w:r>
            <w:r w:rsidR="00614BDC">
              <w:fldChar w:fldCharType="begin"/>
            </w:r>
            <w:r w:rsidR="00614BDC">
              <w:instrText xml:space="preserve"> PAGEREF _Toc301301052 \h </w:instrText>
            </w:r>
            <w:r w:rsidR="00614BDC">
              <w:fldChar w:fldCharType="separate"/>
            </w:r>
            <w:r w:rsidR="00614BDC">
              <w:t>13</w:t>
            </w:r>
            <w:r w:rsidR="00614BDC">
              <w:fldChar w:fldCharType="end"/>
            </w:r>
          </w:hyperlink>
        </w:p>
        <w:p w14:paraId="39C2E419" w14:textId="77777777" w:rsidR="002C552C" w:rsidRDefault="00C86F12">
          <w:pPr>
            <w:pStyle w:val="TOC2"/>
            <w:tabs>
              <w:tab w:val="left" w:pos="1050"/>
              <w:tab w:val="right" w:leader="dot" w:pos="8296"/>
            </w:tabs>
          </w:pPr>
          <w:hyperlink w:anchor="_Toc301301053" w:history="1">
            <w:r w:rsidR="00614BDC">
              <w:rPr>
                <w:rStyle w:val="aa"/>
              </w:rPr>
              <w:t>5.2</w:t>
            </w:r>
            <w:r w:rsidR="00614BDC">
              <w:tab/>
            </w:r>
            <w:r w:rsidR="00614BDC">
              <w:rPr>
                <w:rStyle w:val="aa"/>
                <w:rFonts w:hint="eastAsia"/>
              </w:rPr>
              <w:t>修过记录</w:t>
            </w:r>
            <w:r w:rsidR="00614BDC">
              <w:tab/>
            </w:r>
            <w:r w:rsidR="00614BDC">
              <w:fldChar w:fldCharType="begin"/>
            </w:r>
            <w:r w:rsidR="00614BDC">
              <w:instrText xml:space="preserve"> PAGEREF _Toc301301053 \h </w:instrText>
            </w:r>
            <w:r w:rsidR="00614BDC">
              <w:fldChar w:fldCharType="separate"/>
            </w:r>
            <w:r w:rsidR="00614BDC">
              <w:t>13</w:t>
            </w:r>
            <w:r w:rsidR="00614BDC">
              <w:fldChar w:fldCharType="end"/>
            </w:r>
          </w:hyperlink>
        </w:p>
        <w:p w14:paraId="04B573F8" w14:textId="77777777" w:rsidR="002C552C" w:rsidRDefault="00614BDC">
          <w:r>
            <w:rPr>
              <w:b/>
              <w:bCs/>
              <w:lang w:val="zh-CN"/>
            </w:rPr>
            <w:fldChar w:fldCharType="end"/>
          </w:r>
        </w:p>
      </w:sdtContent>
    </w:sdt>
    <w:p w14:paraId="402E9F40" w14:textId="77777777" w:rsidR="002C552C" w:rsidRDefault="00614BDC">
      <w:pPr>
        <w:pStyle w:val="1"/>
      </w:pPr>
      <w:bookmarkStart w:id="0" w:name="_Toc301301027"/>
      <w:r>
        <w:rPr>
          <w:rFonts w:hint="eastAsia"/>
        </w:rPr>
        <w:lastRenderedPageBreak/>
        <w:t>引言</w:t>
      </w:r>
      <w:bookmarkEnd w:id="0"/>
    </w:p>
    <w:p w14:paraId="57A02FE4" w14:textId="77777777" w:rsidR="002C552C" w:rsidRDefault="00614BDC">
      <w:pPr>
        <w:pStyle w:val="2"/>
      </w:pPr>
      <w:bookmarkStart w:id="1" w:name="_Toc301301028"/>
      <w:r>
        <w:rPr>
          <w:rFonts w:hint="eastAsia"/>
        </w:rPr>
        <w:t>目标</w:t>
      </w:r>
      <w:bookmarkEnd w:id="1"/>
    </w:p>
    <w:p w14:paraId="375A2F45" w14:textId="77777777" w:rsidR="002C552C" w:rsidRDefault="00614BDC">
      <w:pPr>
        <w:ind w:firstLineChars="200" w:firstLine="420"/>
      </w:pPr>
      <w:r>
        <w:rPr>
          <w:rFonts w:hint="eastAsia"/>
        </w:rPr>
        <w:t>在完成软件开发前期的准备工作如项目需求等，结合《需求确认书》，，项目小组提出了这份软件设计说明书。</w:t>
      </w:r>
    </w:p>
    <w:p w14:paraId="19D4440F" w14:textId="6CA16914" w:rsidR="002C552C" w:rsidRDefault="00614BDC">
      <w:pPr>
        <w:ind w:firstLine="420"/>
      </w:pPr>
      <w:r>
        <w:rPr>
          <w:rFonts w:hint="eastAsia"/>
        </w:rPr>
        <w:t>此概要设计说明书对</w:t>
      </w:r>
      <w:r w:rsidR="00573CE8">
        <w:rPr>
          <w:rFonts w:hint="eastAsia"/>
        </w:rPr>
        <w:t>影行的翅膀软件</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7F43ACB1" w14:textId="77777777" w:rsidR="002C552C" w:rsidRDefault="00614BDC">
      <w:pPr>
        <w:pStyle w:val="2"/>
      </w:pPr>
      <w:bookmarkStart w:id="2" w:name="_Toc301301029"/>
      <w:r>
        <w:rPr>
          <w:rFonts w:hint="eastAsia"/>
        </w:rPr>
        <w:t>文档范围</w:t>
      </w:r>
      <w:bookmarkEnd w:id="2"/>
    </w:p>
    <w:p w14:paraId="6244F9CF" w14:textId="77777777" w:rsidR="002C552C" w:rsidRDefault="00614BDC">
      <w:r>
        <w:rPr>
          <w:rFonts w:hint="eastAsia"/>
        </w:rPr>
        <w:t>本文档包括系统的架构设计、数据库设计、安全性、可靠性、可用性等方面的规划和设计。</w:t>
      </w:r>
    </w:p>
    <w:p w14:paraId="0B306F9E" w14:textId="77777777" w:rsidR="002C552C" w:rsidRDefault="00614BDC">
      <w:pPr>
        <w:pStyle w:val="2"/>
      </w:pPr>
      <w:bookmarkStart w:id="3" w:name="_Toc301301030"/>
      <w:r>
        <w:rPr>
          <w:rFonts w:hint="eastAsia"/>
        </w:rPr>
        <w:t>术语和缩略语</w:t>
      </w:r>
      <w:bookmarkEnd w:id="3"/>
    </w:p>
    <w:p w14:paraId="5C36A5B6" w14:textId="77777777" w:rsidR="002C552C" w:rsidRDefault="002C552C"/>
    <w:p w14:paraId="3780227E" w14:textId="77777777" w:rsidR="002C552C" w:rsidRDefault="00614BDC">
      <w:pPr>
        <w:pStyle w:val="2"/>
      </w:pPr>
      <w:bookmarkStart w:id="4" w:name="_Toc301301031"/>
      <w:r>
        <w:rPr>
          <w:rFonts w:hint="eastAsia"/>
        </w:rPr>
        <w:t>参考资料</w:t>
      </w:r>
      <w:bookmarkEnd w:id="4"/>
    </w:p>
    <w:p w14:paraId="49B7FA6A" w14:textId="2B49535D" w:rsidR="002C552C" w:rsidRDefault="00614BDC">
      <w:r>
        <w:rPr>
          <w:rFonts w:hint="eastAsia"/>
        </w:rPr>
        <w:t>部分内容参考了《</w:t>
      </w:r>
      <w:r w:rsidR="00573CE8">
        <w:rPr>
          <w:rFonts w:hint="eastAsia"/>
        </w:rPr>
        <w:t>影行的翅膀</w:t>
      </w:r>
      <w:r>
        <w:rPr>
          <w:rFonts w:hint="eastAsia"/>
        </w:rPr>
        <w:t>需求确认书》</w:t>
      </w:r>
    </w:p>
    <w:p w14:paraId="320E88A7" w14:textId="4184C963" w:rsidR="002C552C" w:rsidRDefault="00573CE8">
      <w:pPr>
        <w:pStyle w:val="2"/>
      </w:pPr>
      <w:bookmarkStart w:id="5" w:name="_Toc301301032"/>
      <w:r>
        <w:rPr>
          <w:rFonts w:hint="eastAsia"/>
        </w:rPr>
        <w:t>软件</w:t>
      </w:r>
      <w:r w:rsidR="00614BDC">
        <w:rPr>
          <w:rFonts w:hint="eastAsia"/>
        </w:rPr>
        <w:t>目标和约束</w:t>
      </w:r>
      <w:bookmarkEnd w:id="5"/>
    </w:p>
    <w:p w14:paraId="729D47D4" w14:textId="75A5103E" w:rsidR="002C552C" w:rsidRDefault="00573CE8">
      <w:r>
        <w:rPr>
          <w:rFonts w:hint="eastAsia"/>
        </w:rPr>
        <w:t>软件</w:t>
      </w:r>
      <w:r w:rsidR="00614BDC">
        <w:rPr>
          <w:rFonts w:hint="eastAsia"/>
        </w:rPr>
        <w:t>目标：</w:t>
      </w:r>
      <w:r w:rsidR="008C363B" w:rsidRPr="00D66888">
        <w:rPr>
          <w:rFonts w:asciiTheme="minorEastAsia" w:hAnsiTheme="minorEastAsia"/>
          <w:szCs w:val="21"/>
        </w:rPr>
        <w:t>使有该需求的用户，可以通过此软件寻找和规划自己的旅游线路，让用户的旅行更有意义</w:t>
      </w:r>
      <w:r w:rsidR="00614BDC">
        <w:rPr>
          <w:rFonts w:hint="eastAsia"/>
        </w:rPr>
        <w:t>。</w:t>
      </w:r>
    </w:p>
    <w:p w14:paraId="345EBC01" w14:textId="12EA64DB" w:rsidR="002C552C" w:rsidRDefault="00CC79D9">
      <w:pPr>
        <w:pStyle w:val="1"/>
      </w:pPr>
      <w:bookmarkStart w:id="6" w:name="_Toc301301033"/>
      <w:r>
        <w:rPr>
          <w:rFonts w:hint="eastAsia"/>
        </w:rPr>
        <w:lastRenderedPageBreak/>
        <w:t>软件</w:t>
      </w:r>
      <w:r w:rsidR="00614BDC">
        <w:rPr>
          <w:rFonts w:hint="eastAsia"/>
        </w:rPr>
        <w:t>设计</w:t>
      </w:r>
      <w:bookmarkEnd w:id="6"/>
    </w:p>
    <w:p w14:paraId="315F4430" w14:textId="3D1B2C7D" w:rsidR="002C552C" w:rsidRDefault="00CC79D9">
      <w:pPr>
        <w:pStyle w:val="2"/>
      </w:pPr>
      <w:bookmarkStart w:id="7" w:name="_Toc301301034"/>
      <w:r>
        <w:rPr>
          <w:rFonts w:hint="eastAsia"/>
        </w:rPr>
        <w:t>软件</w:t>
      </w:r>
      <w:r w:rsidR="00614BDC">
        <w:rPr>
          <w:rFonts w:hint="eastAsia"/>
        </w:rPr>
        <w:t>架构概述</w:t>
      </w:r>
      <w:bookmarkEnd w:id="7"/>
    </w:p>
    <w:p w14:paraId="2EC7A667" w14:textId="00181D1D" w:rsidR="002C552C" w:rsidRDefault="00614BDC">
      <w:pPr>
        <w:ind w:firstLine="420"/>
      </w:pPr>
      <w:r>
        <w:rPr>
          <w:rFonts w:hint="eastAsia"/>
        </w:rPr>
        <w:t>该</w:t>
      </w:r>
      <w:r w:rsidR="00CC79D9">
        <w:rPr>
          <w:rFonts w:hint="eastAsia"/>
        </w:rPr>
        <w:t>软件</w:t>
      </w:r>
      <w:r>
        <w:rPr>
          <w:rFonts w:hint="eastAsia"/>
        </w:rPr>
        <w:t>的架构采用两层架构的模式：展示层（视图</w:t>
      </w:r>
      <w:r>
        <w:rPr>
          <w:rFonts w:hint="eastAsia"/>
        </w:rPr>
        <w:t>+</w:t>
      </w:r>
      <w:r>
        <w:rPr>
          <w:rFonts w:hint="eastAsia"/>
        </w:rPr>
        <w:t>业务逻辑）和数据访问层。采用面过程的设计方法。</w:t>
      </w:r>
    </w:p>
    <w:p w14:paraId="3C478367" w14:textId="77777777" w:rsidR="002C552C" w:rsidRDefault="002C552C"/>
    <w:p w14:paraId="1E88D2EC" w14:textId="77777777" w:rsidR="002C552C" w:rsidRDefault="00614BDC">
      <w:pPr>
        <w:pStyle w:val="2"/>
      </w:pPr>
      <w:bookmarkStart w:id="8" w:name="_Toc301301035"/>
      <w:r>
        <w:rPr>
          <w:rFonts w:hint="eastAsia"/>
        </w:rPr>
        <w:t>对象模型</w:t>
      </w:r>
      <w:bookmarkEnd w:id="8"/>
    </w:p>
    <w:p w14:paraId="02106CAC" w14:textId="77777777" w:rsidR="002C552C" w:rsidRDefault="00614BDC">
      <w:r>
        <w:rPr>
          <w:rFonts w:hint="eastAsia"/>
        </w:rPr>
        <w:t>该系统采用非面向对象的设计方法。</w:t>
      </w:r>
    </w:p>
    <w:p w14:paraId="4B25BA28" w14:textId="77777777" w:rsidR="002C552C" w:rsidRDefault="00614BDC">
      <w:pPr>
        <w:pStyle w:val="2"/>
      </w:pPr>
      <w:bookmarkStart w:id="9" w:name="_Toc301301036"/>
      <w:r>
        <w:rPr>
          <w:rFonts w:hint="eastAsia"/>
        </w:rPr>
        <w:t>接口</w:t>
      </w:r>
      <w:bookmarkEnd w:id="9"/>
    </w:p>
    <w:tbl>
      <w:tblPr>
        <w:tblStyle w:val="a9"/>
        <w:tblW w:w="10121" w:type="dxa"/>
        <w:tblInd w:w="-1200" w:type="dxa"/>
        <w:tblLook w:val="04A0" w:firstRow="1" w:lastRow="0" w:firstColumn="1" w:lastColumn="0" w:noHBand="0" w:noVBand="1"/>
      </w:tblPr>
      <w:tblGrid>
        <w:gridCol w:w="2891"/>
        <w:gridCol w:w="3544"/>
        <w:gridCol w:w="3686"/>
      </w:tblGrid>
      <w:tr w:rsidR="00F90E2B" w14:paraId="5C8EA8BF" w14:textId="77777777" w:rsidTr="00E51097">
        <w:tc>
          <w:tcPr>
            <w:tcW w:w="10121" w:type="dxa"/>
            <w:gridSpan w:val="3"/>
            <w:tcBorders>
              <w:top w:val="single" w:sz="8" w:space="0" w:color="auto"/>
              <w:left w:val="single" w:sz="8" w:space="0" w:color="auto"/>
              <w:bottom w:val="single" w:sz="8" w:space="0" w:color="auto"/>
              <w:right w:val="single" w:sz="8" w:space="0" w:color="auto"/>
            </w:tcBorders>
            <w:shd w:val="clear" w:color="auto" w:fill="auto"/>
          </w:tcPr>
          <w:p w14:paraId="5C512E51"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IPO表</w:t>
            </w:r>
          </w:p>
          <w:p w14:paraId="316ACC4B"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名字：与影随行</w:t>
            </w:r>
          </w:p>
          <w:p w14:paraId="692C1E2E"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模块：注册   日期：2019-11-13</w:t>
            </w:r>
          </w:p>
        </w:tc>
      </w:tr>
      <w:tr w:rsidR="00F90E2B" w14:paraId="1D3DCFB8" w14:textId="77777777" w:rsidTr="00E51097">
        <w:tc>
          <w:tcPr>
            <w:tcW w:w="2891" w:type="dxa"/>
            <w:tcBorders>
              <w:top w:val="single" w:sz="8" w:space="0" w:color="auto"/>
              <w:left w:val="single" w:sz="8" w:space="0" w:color="auto"/>
              <w:bottom w:val="single" w:sz="8" w:space="0" w:color="auto"/>
              <w:right w:val="single" w:sz="8" w:space="0" w:color="auto"/>
            </w:tcBorders>
            <w:shd w:val="clear" w:color="auto" w:fill="auto"/>
          </w:tcPr>
          <w:p w14:paraId="67EC7FA6"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输入：</w:t>
            </w:r>
          </w:p>
          <w:p w14:paraId="76EA0274"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xml:space="preserve">     </w:t>
            </w:r>
            <w:r>
              <w:rPr>
                <w:rFonts w:ascii="微软雅黑" w:eastAsia="微软雅黑" w:hAnsi="微软雅黑"/>
                <w:sz w:val="24"/>
                <w:szCs w:val="24"/>
              </w:rPr>
              <w:t>手机号</w:t>
            </w:r>
          </w:p>
          <w:p w14:paraId="0A6D25B6"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xml:space="preserve">     </w:t>
            </w:r>
            <w:r>
              <w:rPr>
                <w:rFonts w:ascii="微软雅黑" w:eastAsia="微软雅黑" w:hAnsi="微软雅黑"/>
                <w:sz w:val="24"/>
                <w:szCs w:val="24"/>
              </w:rPr>
              <w:t>登录密码</w:t>
            </w:r>
          </w:p>
          <w:p w14:paraId="184C7D7A"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3.</w:t>
            </w:r>
            <w:r>
              <w:rPr>
                <w:rFonts w:ascii="&quot;Times New Roman&quot;" w:eastAsia="&quot;Times New Roman&quot;" w:hAnsi="&quot;Times New Roman&quot;"/>
                <w:sz w:val="14"/>
                <w:szCs w:val="14"/>
              </w:rPr>
              <w:t xml:space="preserve">     </w:t>
            </w:r>
            <w:r>
              <w:rPr>
                <w:rFonts w:ascii="微软雅黑" w:eastAsia="微软雅黑" w:hAnsi="微软雅黑"/>
                <w:sz w:val="24"/>
                <w:szCs w:val="24"/>
              </w:rPr>
              <w:t>确认密码</w:t>
            </w:r>
          </w:p>
          <w:p w14:paraId="49767A4D"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4.</w:t>
            </w:r>
            <w:r>
              <w:rPr>
                <w:rFonts w:ascii="&quot;Times New Roman&quot;" w:eastAsia="&quot;Times New Roman&quot;" w:hAnsi="&quot;Times New Roman&quot;"/>
                <w:sz w:val="14"/>
                <w:szCs w:val="14"/>
              </w:rPr>
              <w:t xml:space="preserve">     </w:t>
            </w:r>
            <w:r>
              <w:rPr>
                <w:rFonts w:ascii="微软雅黑" w:eastAsia="微软雅黑" w:hAnsi="微软雅黑"/>
                <w:sz w:val="24"/>
                <w:szCs w:val="24"/>
              </w:rPr>
              <w:t>验证码</w:t>
            </w:r>
          </w:p>
          <w:p w14:paraId="613EB2AA"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5.</w:t>
            </w:r>
            <w:r>
              <w:rPr>
                <w:rFonts w:ascii="&quot;Times New Roman&quot;" w:eastAsia="&quot;Times New Roman&quot;" w:hAnsi="&quot;Times New Roman&quot;"/>
                <w:sz w:val="14"/>
                <w:szCs w:val="14"/>
              </w:rPr>
              <w:t xml:space="preserve">    </w:t>
            </w:r>
            <w:r>
              <w:rPr>
                <w:rFonts w:ascii="微软雅黑" w:eastAsia="微软雅黑" w:hAnsi="微软雅黑"/>
                <w:sz w:val="24"/>
                <w:szCs w:val="24"/>
              </w:rPr>
              <w:t>点击注册</w:t>
            </w:r>
          </w:p>
        </w:tc>
        <w:tc>
          <w:tcPr>
            <w:tcW w:w="3544" w:type="dxa"/>
            <w:tcBorders>
              <w:top w:val="single" w:sz="8" w:space="0" w:color="auto"/>
              <w:left w:val="single" w:sz="8" w:space="0" w:color="auto"/>
              <w:bottom w:val="single" w:sz="8" w:space="0" w:color="auto"/>
              <w:right w:val="single" w:sz="8" w:space="0" w:color="auto"/>
            </w:tcBorders>
            <w:shd w:val="clear" w:color="auto" w:fill="auto"/>
          </w:tcPr>
          <w:p w14:paraId="3D5903AB"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处理：</w:t>
            </w:r>
          </w:p>
          <w:p w14:paraId="1AEE7DC8"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判断手机号是否合法</w:t>
            </w:r>
          </w:p>
          <w:p w14:paraId="4A5C2025"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w:t>
            </w:r>
            <w:r>
              <w:rPr>
                <w:rFonts w:ascii="微软雅黑" w:eastAsia="微软雅黑" w:hAnsi="微软雅黑"/>
                <w:sz w:val="24"/>
                <w:szCs w:val="24"/>
              </w:rPr>
              <w:t>判断两次密码是否一致</w:t>
            </w:r>
          </w:p>
          <w:p w14:paraId="4B4A1803"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3.</w:t>
            </w:r>
            <w:r>
              <w:rPr>
                <w:rFonts w:ascii="&quot;Times New Roman&quot;" w:eastAsia="&quot;Times New Roman&quot;" w:hAnsi="&quot;Times New Roman&quot;"/>
                <w:sz w:val="14"/>
                <w:szCs w:val="14"/>
              </w:rPr>
              <w:t>    </w:t>
            </w:r>
            <w:r>
              <w:rPr>
                <w:rFonts w:ascii="微软雅黑" w:eastAsia="微软雅黑" w:hAnsi="微软雅黑"/>
                <w:sz w:val="24"/>
                <w:szCs w:val="24"/>
              </w:rPr>
              <w:t>判断密码长度是否大于6位小于18位</w:t>
            </w:r>
          </w:p>
          <w:p w14:paraId="74880C7E"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4.</w:t>
            </w:r>
            <w:r>
              <w:rPr>
                <w:rFonts w:ascii="&quot;Times New Roman&quot;" w:eastAsia="&quot;Times New Roman&quot;" w:hAnsi="&quot;Times New Roman&quot;"/>
                <w:sz w:val="14"/>
                <w:szCs w:val="14"/>
              </w:rPr>
              <w:t>    </w:t>
            </w:r>
            <w:r>
              <w:rPr>
                <w:rFonts w:ascii="微软雅黑" w:eastAsia="微软雅黑" w:hAnsi="微软雅黑"/>
                <w:sz w:val="24"/>
                <w:szCs w:val="24"/>
              </w:rPr>
              <w:t>判断验证码是否正确</w:t>
            </w:r>
          </w:p>
          <w:p w14:paraId="22544313"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5.</w:t>
            </w:r>
            <w:r>
              <w:rPr>
                <w:rFonts w:ascii="&quot;Times New Roman&quot;" w:eastAsia="&quot;Times New Roman&quot;" w:hAnsi="&quot;Times New Roman&quot;"/>
                <w:sz w:val="14"/>
                <w:szCs w:val="14"/>
              </w:rPr>
              <w:t>    </w:t>
            </w:r>
            <w:r>
              <w:rPr>
                <w:rFonts w:ascii="微软雅黑" w:eastAsia="微软雅黑" w:hAnsi="微软雅黑"/>
                <w:sz w:val="24"/>
                <w:szCs w:val="24"/>
              </w:rPr>
              <w:t>全部正确，即存入数据库用户表中，有一项失败，即注册失败</w:t>
            </w:r>
          </w:p>
        </w:tc>
        <w:tc>
          <w:tcPr>
            <w:tcW w:w="3686" w:type="dxa"/>
            <w:tcBorders>
              <w:top w:val="single" w:sz="8" w:space="0" w:color="auto"/>
              <w:left w:val="single" w:sz="8" w:space="0" w:color="auto"/>
              <w:bottom w:val="single" w:sz="8" w:space="0" w:color="auto"/>
              <w:right w:val="single" w:sz="8" w:space="0" w:color="auto"/>
            </w:tcBorders>
            <w:shd w:val="clear" w:color="auto" w:fill="auto"/>
          </w:tcPr>
          <w:p w14:paraId="159DE8C7"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输出：</w:t>
            </w:r>
          </w:p>
          <w:p w14:paraId="65F7C899"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手机号不合法，输出手机号不合法</w:t>
            </w:r>
          </w:p>
          <w:p w14:paraId="6DD77929"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w:t>
            </w:r>
            <w:r>
              <w:rPr>
                <w:rFonts w:ascii="微软雅黑" w:eastAsia="微软雅黑" w:hAnsi="微软雅黑"/>
                <w:sz w:val="24"/>
                <w:szCs w:val="24"/>
              </w:rPr>
              <w:t>两次密码不一致，输出两次密码不一致</w:t>
            </w:r>
          </w:p>
          <w:p w14:paraId="7E500317"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3.</w:t>
            </w:r>
            <w:r>
              <w:rPr>
                <w:rFonts w:ascii="&quot;Times New Roman&quot;" w:eastAsia="&quot;Times New Roman&quot;" w:hAnsi="&quot;Times New Roman&quot;"/>
                <w:sz w:val="14"/>
                <w:szCs w:val="14"/>
              </w:rPr>
              <w:t>    </w:t>
            </w:r>
            <w:r>
              <w:rPr>
                <w:rFonts w:ascii="微软雅黑" w:eastAsia="微软雅黑" w:hAnsi="微软雅黑"/>
                <w:sz w:val="24"/>
                <w:szCs w:val="24"/>
              </w:rPr>
              <w:t>密码长度不符合要求，输出密码长度应大于6位小于18位</w:t>
            </w:r>
          </w:p>
          <w:p w14:paraId="5E938A75"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4.</w:t>
            </w:r>
            <w:r>
              <w:rPr>
                <w:rFonts w:ascii="&quot;Times New Roman&quot;" w:eastAsia="&quot;Times New Roman&quot;" w:hAnsi="&quot;Times New Roman&quot;"/>
                <w:sz w:val="14"/>
                <w:szCs w:val="14"/>
              </w:rPr>
              <w:t>    </w:t>
            </w:r>
            <w:r>
              <w:rPr>
                <w:rFonts w:ascii="微软雅黑" w:eastAsia="微软雅黑" w:hAnsi="微软雅黑"/>
                <w:sz w:val="24"/>
                <w:szCs w:val="24"/>
              </w:rPr>
              <w:t>验证码不正确，输出验证码不正确</w:t>
            </w:r>
          </w:p>
          <w:p w14:paraId="5D338325"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lastRenderedPageBreak/>
              <w:t>5.</w:t>
            </w:r>
            <w:r>
              <w:rPr>
                <w:rFonts w:ascii="&quot;Times New Roman&quot;" w:eastAsia="&quot;Times New Roman&quot;" w:hAnsi="&quot;Times New Roman&quot;"/>
                <w:sz w:val="14"/>
                <w:szCs w:val="14"/>
              </w:rPr>
              <w:t>    </w:t>
            </w:r>
            <w:r>
              <w:rPr>
                <w:rFonts w:ascii="微软雅黑" w:eastAsia="微软雅黑" w:hAnsi="微软雅黑"/>
                <w:sz w:val="24"/>
                <w:szCs w:val="24"/>
              </w:rPr>
              <w:t>注册成功，跳转登录页面</w:t>
            </w:r>
          </w:p>
          <w:p w14:paraId="1C3AF7B6" w14:textId="77777777" w:rsidR="00F90E2B" w:rsidRPr="00AF4398" w:rsidRDefault="00F90E2B" w:rsidP="00E51097">
            <w:pPr>
              <w:snapToGrid w:val="0"/>
              <w:jc w:val="left"/>
              <w:rPr>
                <w:rFonts w:ascii="微软雅黑" w:eastAsia="微软雅黑" w:hAnsi="微软雅黑"/>
                <w:sz w:val="24"/>
                <w:szCs w:val="24"/>
              </w:rPr>
            </w:pPr>
          </w:p>
        </w:tc>
      </w:tr>
      <w:tr w:rsidR="00F90E2B" w14:paraId="7E954CA2" w14:textId="77777777" w:rsidTr="00E51097">
        <w:tc>
          <w:tcPr>
            <w:tcW w:w="10121" w:type="dxa"/>
            <w:gridSpan w:val="3"/>
            <w:tcBorders>
              <w:top w:val="single" w:sz="8" w:space="0" w:color="auto"/>
              <w:left w:val="single" w:sz="8" w:space="0" w:color="auto"/>
              <w:bottom w:val="single" w:sz="8" w:space="0" w:color="auto"/>
              <w:right w:val="single" w:sz="8" w:space="0" w:color="auto"/>
            </w:tcBorders>
            <w:shd w:val="clear" w:color="auto" w:fill="auto"/>
          </w:tcPr>
          <w:p w14:paraId="67568E13"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lastRenderedPageBreak/>
              <w:t> </w:t>
            </w:r>
          </w:p>
        </w:tc>
      </w:tr>
      <w:tr w:rsidR="00F90E2B" w14:paraId="0471B6CA" w14:textId="77777777" w:rsidTr="00E51097">
        <w:tc>
          <w:tcPr>
            <w:tcW w:w="10121" w:type="dxa"/>
            <w:gridSpan w:val="3"/>
            <w:tcBorders>
              <w:top w:val="single" w:sz="8" w:space="0" w:color="auto"/>
              <w:left w:val="single" w:sz="8" w:space="0" w:color="auto"/>
              <w:bottom w:val="single" w:sz="8" w:space="0" w:color="auto"/>
              <w:right w:val="single" w:sz="8" w:space="0" w:color="auto"/>
            </w:tcBorders>
            <w:shd w:val="clear" w:color="auto" w:fill="auto"/>
          </w:tcPr>
          <w:p w14:paraId="40A9EBF8"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IPO表</w:t>
            </w:r>
          </w:p>
          <w:p w14:paraId="51CE7284"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名字：与影随行</w:t>
            </w:r>
          </w:p>
          <w:p w14:paraId="780C2198"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模块：登录   日期：2019-11-13</w:t>
            </w:r>
          </w:p>
        </w:tc>
      </w:tr>
      <w:tr w:rsidR="00F90E2B" w14:paraId="33BDC52C" w14:textId="77777777" w:rsidTr="00E51097">
        <w:tc>
          <w:tcPr>
            <w:tcW w:w="2891" w:type="dxa"/>
            <w:tcBorders>
              <w:top w:val="single" w:sz="8" w:space="0" w:color="auto"/>
              <w:left w:val="single" w:sz="8" w:space="0" w:color="auto"/>
              <w:bottom w:val="single" w:sz="8" w:space="0" w:color="auto"/>
              <w:right w:val="single" w:sz="8" w:space="0" w:color="auto"/>
            </w:tcBorders>
            <w:shd w:val="clear" w:color="auto" w:fill="auto"/>
          </w:tcPr>
          <w:p w14:paraId="197E0C85"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输入：</w:t>
            </w:r>
          </w:p>
          <w:p w14:paraId="13B31972"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手机号</w:t>
            </w:r>
          </w:p>
          <w:p w14:paraId="58E3D6B2"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w:t>
            </w:r>
            <w:r>
              <w:rPr>
                <w:rFonts w:ascii="微软雅黑" w:eastAsia="微软雅黑" w:hAnsi="微软雅黑"/>
                <w:sz w:val="24"/>
                <w:szCs w:val="24"/>
              </w:rPr>
              <w:t>登录密码</w:t>
            </w:r>
          </w:p>
          <w:p w14:paraId="37B051EB"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3.</w:t>
            </w:r>
            <w:r>
              <w:rPr>
                <w:rFonts w:ascii="&quot;Times New Roman&quot;" w:eastAsia="&quot;Times New Roman&quot;" w:hAnsi="&quot;Times New Roman&quot;"/>
                <w:sz w:val="14"/>
                <w:szCs w:val="14"/>
              </w:rPr>
              <w:t>    </w:t>
            </w:r>
            <w:r>
              <w:rPr>
                <w:rFonts w:ascii="微软雅黑" w:eastAsia="微软雅黑" w:hAnsi="微软雅黑"/>
                <w:sz w:val="24"/>
                <w:szCs w:val="24"/>
              </w:rPr>
              <w:t>点击登录</w:t>
            </w:r>
          </w:p>
        </w:tc>
        <w:tc>
          <w:tcPr>
            <w:tcW w:w="3544" w:type="dxa"/>
            <w:tcBorders>
              <w:top w:val="single" w:sz="8" w:space="0" w:color="auto"/>
              <w:left w:val="single" w:sz="8" w:space="0" w:color="auto"/>
              <w:bottom w:val="single" w:sz="8" w:space="0" w:color="auto"/>
              <w:right w:val="single" w:sz="8" w:space="0" w:color="auto"/>
            </w:tcBorders>
            <w:shd w:val="clear" w:color="auto" w:fill="auto"/>
          </w:tcPr>
          <w:p w14:paraId="02436364"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处理：</w:t>
            </w:r>
          </w:p>
          <w:p w14:paraId="6E489D96"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判断手机号是否合法</w:t>
            </w:r>
          </w:p>
          <w:p w14:paraId="72D26E6A"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w:t>
            </w:r>
            <w:r>
              <w:rPr>
                <w:rFonts w:ascii="微软雅黑" w:eastAsia="微软雅黑" w:hAnsi="微软雅黑"/>
                <w:sz w:val="24"/>
                <w:szCs w:val="24"/>
              </w:rPr>
              <w:t>判断密码是否正确</w:t>
            </w:r>
          </w:p>
          <w:p w14:paraId="0DE2D112"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3.</w:t>
            </w:r>
            <w:r>
              <w:rPr>
                <w:rFonts w:ascii="&quot;Times New Roman&quot;" w:eastAsia="&quot;Times New Roman&quot;" w:hAnsi="&quot;Times New Roman&quot;"/>
                <w:sz w:val="14"/>
                <w:szCs w:val="14"/>
              </w:rPr>
              <w:t>    </w:t>
            </w:r>
            <w:r>
              <w:rPr>
                <w:rFonts w:ascii="微软雅黑" w:eastAsia="微软雅黑" w:hAnsi="微软雅黑"/>
                <w:sz w:val="24"/>
                <w:szCs w:val="24"/>
              </w:rPr>
              <w:t>全部正确，即跳转主页，有一项失败，即登录失败</w:t>
            </w:r>
          </w:p>
        </w:tc>
        <w:tc>
          <w:tcPr>
            <w:tcW w:w="3686" w:type="dxa"/>
            <w:tcBorders>
              <w:top w:val="single" w:sz="8" w:space="0" w:color="auto"/>
              <w:left w:val="single" w:sz="8" w:space="0" w:color="auto"/>
              <w:bottom w:val="single" w:sz="8" w:space="0" w:color="auto"/>
              <w:right w:val="single" w:sz="8" w:space="0" w:color="auto"/>
            </w:tcBorders>
            <w:shd w:val="clear" w:color="auto" w:fill="auto"/>
          </w:tcPr>
          <w:p w14:paraId="517B5D0E"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输出：</w:t>
            </w:r>
          </w:p>
          <w:p w14:paraId="04ADC0CD"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手机号不合法，输出手机号不合法</w:t>
            </w:r>
          </w:p>
          <w:p w14:paraId="18CA1C5E"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xml:space="preserve">     </w:t>
            </w:r>
            <w:r>
              <w:rPr>
                <w:rFonts w:ascii="微软雅黑" w:eastAsia="微软雅黑" w:hAnsi="微软雅黑"/>
                <w:sz w:val="24"/>
                <w:szCs w:val="24"/>
              </w:rPr>
              <w:t>密码不正确，提示密码错误</w:t>
            </w:r>
          </w:p>
          <w:p w14:paraId="1CAEF5DA"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3.</w:t>
            </w:r>
            <w:r>
              <w:rPr>
                <w:rFonts w:ascii="&quot;Times New Roman&quot;" w:eastAsia="&quot;Times New Roman&quot;" w:hAnsi="&quot;Times New Roman&quot;"/>
                <w:sz w:val="14"/>
                <w:szCs w:val="14"/>
              </w:rPr>
              <w:t>    </w:t>
            </w:r>
            <w:r>
              <w:rPr>
                <w:rFonts w:ascii="微软雅黑" w:eastAsia="微软雅黑" w:hAnsi="微软雅黑"/>
                <w:sz w:val="24"/>
                <w:szCs w:val="24"/>
              </w:rPr>
              <w:t>登录成功，跳转主页</w:t>
            </w:r>
          </w:p>
          <w:p w14:paraId="7F1A6C68" w14:textId="77777777" w:rsidR="00F90E2B" w:rsidRDefault="00F90E2B" w:rsidP="00E51097">
            <w:pPr>
              <w:snapToGrid w:val="0"/>
              <w:jc w:val="left"/>
              <w:rPr>
                <w:rFonts w:ascii="微软雅黑" w:eastAsia="微软雅黑" w:hAnsi="微软雅黑"/>
                <w:sz w:val="24"/>
                <w:szCs w:val="24"/>
              </w:rPr>
            </w:pPr>
          </w:p>
        </w:tc>
      </w:tr>
      <w:tr w:rsidR="00F90E2B" w14:paraId="07E0BC6F" w14:textId="77777777" w:rsidTr="00E51097">
        <w:tc>
          <w:tcPr>
            <w:tcW w:w="10121" w:type="dxa"/>
            <w:gridSpan w:val="3"/>
            <w:tcBorders>
              <w:top w:val="single" w:sz="8" w:space="0" w:color="auto"/>
              <w:left w:val="single" w:sz="8" w:space="0" w:color="auto"/>
              <w:bottom w:val="single" w:sz="8" w:space="0" w:color="auto"/>
              <w:right w:val="single" w:sz="8" w:space="0" w:color="auto"/>
            </w:tcBorders>
            <w:shd w:val="clear" w:color="auto" w:fill="auto"/>
          </w:tcPr>
          <w:p w14:paraId="1241F856"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 </w:t>
            </w:r>
          </w:p>
        </w:tc>
      </w:tr>
      <w:tr w:rsidR="00F90E2B" w14:paraId="2508EF72" w14:textId="77777777" w:rsidTr="00E51097">
        <w:tc>
          <w:tcPr>
            <w:tcW w:w="10121" w:type="dxa"/>
            <w:gridSpan w:val="3"/>
            <w:tcBorders>
              <w:top w:val="single" w:sz="8" w:space="0" w:color="auto"/>
              <w:left w:val="single" w:sz="8" w:space="0" w:color="auto"/>
              <w:bottom w:val="single" w:sz="8" w:space="0" w:color="auto"/>
              <w:right w:val="single" w:sz="8" w:space="0" w:color="auto"/>
            </w:tcBorders>
            <w:shd w:val="clear" w:color="auto" w:fill="auto"/>
          </w:tcPr>
          <w:p w14:paraId="53A9A2D9"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IPO表</w:t>
            </w:r>
          </w:p>
          <w:p w14:paraId="2DD94556"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名字：与影随行</w:t>
            </w:r>
          </w:p>
          <w:p w14:paraId="0345BA4E"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模块：手机号快速登录   日期：2019-11-13</w:t>
            </w:r>
          </w:p>
        </w:tc>
      </w:tr>
      <w:tr w:rsidR="00F90E2B" w14:paraId="19675E6D" w14:textId="77777777" w:rsidTr="00E51097">
        <w:tc>
          <w:tcPr>
            <w:tcW w:w="2891" w:type="dxa"/>
            <w:tcBorders>
              <w:top w:val="single" w:sz="8" w:space="0" w:color="auto"/>
              <w:left w:val="single" w:sz="8" w:space="0" w:color="auto"/>
              <w:bottom w:val="single" w:sz="8" w:space="0" w:color="auto"/>
              <w:right w:val="single" w:sz="8" w:space="0" w:color="auto"/>
            </w:tcBorders>
            <w:shd w:val="clear" w:color="auto" w:fill="auto"/>
          </w:tcPr>
          <w:p w14:paraId="62D6A93A"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输入：</w:t>
            </w:r>
          </w:p>
          <w:p w14:paraId="60270B7B"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手机号</w:t>
            </w:r>
          </w:p>
          <w:p w14:paraId="54F05FB9"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xml:space="preserve">     </w:t>
            </w:r>
            <w:r>
              <w:rPr>
                <w:rFonts w:ascii="微软雅黑" w:eastAsia="微软雅黑" w:hAnsi="微软雅黑"/>
                <w:sz w:val="24"/>
                <w:szCs w:val="24"/>
              </w:rPr>
              <w:t>验证码</w:t>
            </w:r>
          </w:p>
          <w:p w14:paraId="24952795"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3.</w:t>
            </w:r>
            <w:r>
              <w:rPr>
                <w:rFonts w:ascii="&quot;Times New Roman&quot;" w:eastAsia="&quot;Times New Roman&quot;" w:hAnsi="&quot;Times New Roman&quot;"/>
                <w:sz w:val="14"/>
                <w:szCs w:val="14"/>
              </w:rPr>
              <w:t>    </w:t>
            </w:r>
            <w:r>
              <w:rPr>
                <w:rFonts w:ascii="微软雅黑" w:eastAsia="微软雅黑" w:hAnsi="微软雅黑"/>
                <w:sz w:val="24"/>
                <w:szCs w:val="24"/>
              </w:rPr>
              <w:t>勾选我已同意</w:t>
            </w:r>
          </w:p>
          <w:p w14:paraId="091C3DC6"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4.</w:t>
            </w:r>
            <w:r>
              <w:rPr>
                <w:rFonts w:ascii="&quot;Times New Roman&quot;" w:eastAsia="&quot;Times New Roman&quot;" w:hAnsi="&quot;Times New Roman&quot;"/>
                <w:sz w:val="14"/>
                <w:szCs w:val="14"/>
              </w:rPr>
              <w:t>    </w:t>
            </w:r>
            <w:r>
              <w:rPr>
                <w:rFonts w:ascii="微软雅黑" w:eastAsia="微软雅黑" w:hAnsi="微软雅黑"/>
                <w:sz w:val="24"/>
                <w:szCs w:val="24"/>
              </w:rPr>
              <w:t>点击箭头</w:t>
            </w:r>
          </w:p>
        </w:tc>
        <w:tc>
          <w:tcPr>
            <w:tcW w:w="3544" w:type="dxa"/>
            <w:tcBorders>
              <w:top w:val="single" w:sz="8" w:space="0" w:color="auto"/>
              <w:left w:val="single" w:sz="8" w:space="0" w:color="auto"/>
              <w:bottom w:val="single" w:sz="8" w:space="0" w:color="auto"/>
              <w:right w:val="single" w:sz="8" w:space="0" w:color="auto"/>
            </w:tcBorders>
            <w:shd w:val="clear" w:color="auto" w:fill="auto"/>
          </w:tcPr>
          <w:p w14:paraId="1B7A82B7"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处理：</w:t>
            </w:r>
          </w:p>
          <w:p w14:paraId="45F55948"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xml:space="preserve">     </w:t>
            </w:r>
            <w:r>
              <w:rPr>
                <w:rFonts w:ascii="微软雅黑" w:eastAsia="微软雅黑" w:hAnsi="微软雅黑"/>
                <w:sz w:val="24"/>
                <w:szCs w:val="24"/>
              </w:rPr>
              <w:t>判断手机号是否合法</w:t>
            </w:r>
          </w:p>
          <w:p w14:paraId="706EFED6"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w:t>
            </w:r>
            <w:r>
              <w:rPr>
                <w:rFonts w:ascii="微软雅黑" w:eastAsia="微软雅黑" w:hAnsi="微软雅黑"/>
                <w:sz w:val="24"/>
                <w:szCs w:val="24"/>
              </w:rPr>
              <w:t>判断验证码是否正确</w:t>
            </w:r>
          </w:p>
          <w:p w14:paraId="6D335638"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3.</w:t>
            </w:r>
            <w:r>
              <w:rPr>
                <w:rFonts w:ascii="&quot;Times New Roman&quot;" w:eastAsia="&quot;Times New Roman&quot;" w:hAnsi="&quot;Times New Roman&quot;"/>
                <w:sz w:val="14"/>
                <w:szCs w:val="14"/>
              </w:rPr>
              <w:t>    </w:t>
            </w:r>
            <w:r>
              <w:rPr>
                <w:rFonts w:ascii="微软雅黑" w:eastAsia="微软雅黑" w:hAnsi="微软雅黑"/>
                <w:sz w:val="24"/>
                <w:szCs w:val="24"/>
              </w:rPr>
              <w:t>判断我已同意是否勾选</w:t>
            </w:r>
          </w:p>
          <w:p w14:paraId="657F938F"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4.</w:t>
            </w:r>
            <w:r>
              <w:rPr>
                <w:rFonts w:ascii="&quot;Times New Roman&quot;" w:eastAsia="&quot;Times New Roman&quot;" w:hAnsi="&quot;Times New Roman&quot;"/>
                <w:sz w:val="14"/>
                <w:szCs w:val="14"/>
              </w:rPr>
              <w:t>    </w:t>
            </w:r>
            <w:r>
              <w:rPr>
                <w:rFonts w:ascii="微软雅黑" w:eastAsia="微软雅黑" w:hAnsi="微软雅黑"/>
                <w:sz w:val="24"/>
                <w:szCs w:val="24"/>
              </w:rPr>
              <w:t>全部正确，即跳转主页，有一项失败，即登录失败</w:t>
            </w:r>
          </w:p>
        </w:tc>
        <w:tc>
          <w:tcPr>
            <w:tcW w:w="3686" w:type="dxa"/>
            <w:tcBorders>
              <w:top w:val="single" w:sz="8" w:space="0" w:color="auto"/>
              <w:left w:val="single" w:sz="8" w:space="0" w:color="auto"/>
              <w:bottom w:val="single" w:sz="8" w:space="0" w:color="auto"/>
              <w:right w:val="single" w:sz="8" w:space="0" w:color="auto"/>
            </w:tcBorders>
            <w:shd w:val="clear" w:color="auto" w:fill="auto"/>
          </w:tcPr>
          <w:p w14:paraId="6A4CC078"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输出：</w:t>
            </w:r>
          </w:p>
          <w:p w14:paraId="1D80AE89"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手机号不合法，输出手机号不合法</w:t>
            </w:r>
          </w:p>
          <w:p w14:paraId="6CB489AB"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xml:space="preserve">     </w:t>
            </w:r>
            <w:r>
              <w:rPr>
                <w:rFonts w:ascii="微软雅黑" w:eastAsia="微软雅黑" w:hAnsi="微软雅黑"/>
                <w:sz w:val="24"/>
                <w:szCs w:val="24"/>
              </w:rPr>
              <w:t>验证码不正确，提示验证码错误</w:t>
            </w:r>
          </w:p>
          <w:p w14:paraId="65126565"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3.</w:t>
            </w:r>
            <w:r>
              <w:rPr>
                <w:rFonts w:ascii="&quot;Times New Roman&quot;" w:eastAsia="&quot;Times New Roman&quot;" w:hAnsi="&quot;Times New Roman&quot;"/>
                <w:sz w:val="14"/>
                <w:szCs w:val="14"/>
              </w:rPr>
              <w:t>    </w:t>
            </w:r>
            <w:r>
              <w:rPr>
                <w:rFonts w:ascii="微软雅黑" w:eastAsia="微软雅黑" w:hAnsi="微软雅黑"/>
                <w:sz w:val="24"/>
                <w:szCs w:val="24"/>
              </w:rPr>
              <w:t>没有勾选我已同意，提示不勾</w:t>
            </w:r>
            <w:r>
              <w:rPr>
                <w:rFonts w:ascii="微软雅黑" w:eastAsia="微软雅黑" w:hAnsi="微软雅黑"/>
                <w:sz w:val="24"/>
                <w:szCs w:val="24"/>
              </w:rPr>
              <w:lastRenderedPageBreak/>
              <w:t>选我已同意即无法登录</w:t>
            </w:r>
          </w:p>
          <w:p w14:paraId="0DC8D2B3"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4.</w:t>
            </w:r>
            <w:r>
              <w:rPr>
                <w:rFonts w:ascii="&quot;Times New Roman&quot;" w:eastAsia="&quot;Times New Roman&quot;" w:hAnsi="&quot;Times New Roman&quot;"/>
                <w:sz w:val="14"/>
                <w:szCs w:val="14"/>
              </w:rPr>
              <w:t xml:space="preserve">     </w:t>
            </w:r>
            <w:r>
              <w:rPr>
                <w:rFonts w:ascii="微软雅黑" w:eastAsia="微软雅黑" w:hAnsi="微软雅黑"/>
                <w:sz w:val="24"/>
                <w:szCs w:val="24"/>
              </w:rPr>
              <w:t>登录成功，跳转主页</w:t>
            </w:r>
          </w:p>
          <w:p w14:paraId="6C47CBEE" w14:textId="77777777" w:rsidR="00F90E2B" w:rsidRDefault="00F90E2B" w:rsidP="00E51097">
            <w:pPr>
              <w:snapToGrid w:val="0"/>
              <w:jc w:val="left"/>
              <w:rPr>
                <w:rFonts w:ascii="微软雅黑" w:eastAsia="微软雅黑" w:hAnsi="微软雅黑"/>
                <w:sz w:val="24"/>
                <w:szCs w:val="24"/>
              </w:rPr>
            </w:pPr>
          </w:p>
        </w:tc>
      </w:tr>
      <w:tr w:rsidR="00F90E2B" w14:paraId="2B9FD9A0" w14:textId="77777777" w:rsidTr="00E51097">
        <w:tc>
          <w:tcPr>
            <w:tcW w:w="10121" w:type="dxa"/>
            <w:gridSpan w:val="3"/>
            <w:tcBorders>
              <w:top w:val="single" w:sz="8" w:space="0" w:color="auto"/>
              <w:left w:val="single" w:sz="8" w:space="0" w:color="auto"/>
              <w:bottom w:val="single" w:sz="8" w:space="0" w:color="auto"/>
              <w:right w:val="single" w:sz="8" w:space="0" w:color="auto"/>
            </w:tcBorders>
            <w:shd w:val="clear" w:color="auto" w:fill="auto"/>
          </w:tcPr>
          <w:p w14:paraId="2D9E43E8"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lastRenderedPageBreak/>
              <w:t> </w:t>
            </w:r>
          </w:p>
        </w:tc>
      </w:tr>
      <w:tr w:rsidR="00F90E2B" w14:paraId="34562596" w14:textId="77777777" w:rsidTr="00E51097">
        <w:tc>
          <w:tcPr>
            <w:tcW w:w="10121" w:type="dxa"/>
            <w:gridSpan w:val="3"/>
            <w:tcBorders>
              <w:top w:val="single" w:sz="8" w:space="0" w:color="auto"/>
              <w:left w:val="single" w:sz="8" w:space="0" w:color="auto"/>
              <w:bottom w:val="single" w:sz="8" w:space="0" w:color="auto"/>
              <w:right w:val="single" w:sz="8" w:space="0" w:color="auto"/>
            </w:tcBorders>
            <w:shd w:val="clear" w:color="auto" w:fill="auto"/>
          </w:tcPr>
          <w:p w14:paraId="2E6C8766"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IPO表</w:t>
            </w:r>
          </w:p>
          <w:p w14:paraId="14931758"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名字：与影随行</w:t>
            </w:r>
          </w:p>
          <w:p w14:paraId="69F342CA"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模块：忘记密码   日期：2019-11-13</w:t>
            </w:r>
          </w:p>
        </w:tc>
      </w:tr>
      <w:tr w:rsidR="00F90E2B" w14:paraId="117EF074" w14:textId="77777777" w:rsidTr="00E51097">
        <w:tc>
          <w:tcPr>
            <w:tcW w:w="2891" w:type="dxa"/>
            <w:tcBorders>
              <w:top w:val="single" w:sz="8" w:space="0" w:color="auto"/>
              <w:left w:val="single" w:sz="8" w:space="0" w:color="auto"/>
              <w:bottom w:val="single" w:sz="8" w:space="0" w:color="auto"/>
              <w:right w:val="single" w:sz="8" w:space="0" w:color="auto"/>
            </w:tcBorders>
            <w:shd w:val="clear" w:color="auto" w:fill="auto"/>
          </w:tcPr>
          <w:p w14:paraId="67ECBC0A"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输入：</w:t>
            </w:r>
          </w:p>
          <w:p w14:paraId="7FF6AF95"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手机号</w:t>
            </w:r>
          </w:p>
          <w:p w14:paraId="35BAF32C"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w:t>
            </w:r>
            <w:r>
              <w:rPr>
                <w:rFonts w:ascii="微软雅黑" w:eastAsia="微软雅黑" w:hAnsi="微软雅黑"/>
                <w:sz w:val="24"/>
                <w:szCs w:val="24"/>
              </w:rPr>
              <w:t>验证码</w:t>
            </w:r>
          </w:p>
          <w:p w14:paraId="600FA531"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3.</w:t>
            </w:r>
            <w:r>
              <w:rPr>
                <w:rFonts w:ascii="&quot;Times New Roman&quot;" w:eastAsia="&quot;Times New Roman&quot;" w:hAnsi="&quot;Times New Roman&quot;"/>
                <w:sz w:val="14"/>
                <w:szCs w:val="14"/>
              </w:rPr>
              <w:t>    </w:t>
            </w:r>
            <w:r>
              <w:rPr>
                <w:rFonts w:ascii="微软雅黑" w:eastAsia="微软雅黑" w:hAnsi="微软雅黑"/>
                <w:sz w:val="24"/>
                <w:szCs w:val="24"/>
              </w:rPr>
              <w:t>点击箭头</w:t>
            </w:r>
          </w:p>
          <w:p w14:paraId="53412A35"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4.</w:t>
            </w:r>
            <w:r>
              <w:rPr>
                <w:rFonts w:ascii="&quot;Times New Roman&quot;" w:eastAsia="&quot;Times New Roman&quot;" w:hAnsi="&quot;Times New Roman&quot;"/>
                <w:sz w:val="14"/>
                <w:szCs w:val="14"/>
              </w:rPr>
              <w:t>    </w:t>
            </w:r>
            <w:r>
              <w:rPr>
                <w:rFonts w:ascii="微软雅黑" w:eastAsia="微软雅黑" w:hAnsi="微软雅黑"/>
                <w:sz w:val="24"/>
                <w:szCs w:val="24"/>
              </w:rPr>
              <w:t>输入新密码</w:t>
            </w:r>
          </w:p>
          <w:p w14:paraId="05FD1231"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5.</w:t>
            </w:r>
            <w:r>
              <w:rPr>
                <w:rFonts w:ascii="&quot;Times New Roman&quot;" w:eastAsia="&quot;Times New Roman&quot;" w:hAnsi="&quot;Times New Roman&quot;"/>
                <w:sz w:val="14"/>
                <w:szCs w:val="14"/>
              </w:rPr>
              <w:t>    </w:t>
            </w:r>
            <w:r>
              <w:rPr>
                <w:rFonts w:ascii="微软雅黑" w:eastAsia="微软雅黑" w:hAnsi="微软雅黑"/>
                <w:sz w:val="24"/>
                <w:szCs w:val="24"/>
              </w:rPr>
              <w:t>再次输入新密码</w:t>
            </w:r>
          </w:p>
          <w:p w14:paraId="58AF9A98"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6.</w:t>
            </w:r>
            <w:r>
              <w:rPr>
                <w:rFonts w:ascii="&quot;Times New Roman&quot;" w:eastAsia="&quot;Times New Roman&quot;" w:hAnsi="&quot;Times New Roman&quot;"/>
                <w:sz w:val="14"/>
                <w:szCs w:val="14"/>
              </w:rPr>
              <w:t>    </w:t>
            </w:r>
            <w:r>
              <w:rPr>
                <w:rFonts w:ascii="微软雅黑" w:eastAsia="微软雅黑" w:hAnsi="微软雅黑"/>
                <w:sz w:val="24"/>
                <w:szCs w:val="24"/>
              </w:rPr>
              <w:t>点击箭头</w:t>
            </w:r>
          </w:p>
        </w:tc>
        <w:tc>
          <w:tcPr>
            <w:tcW w:w="3544" w:type="dxa"/>
            <w:tcBorders>
              <w:top w:val="single" w:sz="8" w:space="0" w:color="auto"/>
              <w:left w:val="single" w:sz="8" w:space="0" w:color="auto"/>
              <w:bottom w:val="single" w:sz="8" w:space="0" w:color="auto"/>
              <w:right w:val="single" w:sz="8" w:space="0" w:color="auto"/>
            </w:tcBorders>
            <w:shd w:val="clear" w:color="auto" w:fill="auto"/>
          </w:tcPr>
          <w:p w14:paraId="63CAAD48"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处理：</w:t>
            </w:r>
          </w:p>
          <w:p w14:paraId="71668ADB"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判断手机号是否合法</w:t>
            </w:r>
          </w:p>
          <w:p w14:paraId="05E9DC63"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w:t>
            </w:r>
            <w:r>
              <w:rPr>
                <w:rFonts w:ascii="微软雅黑" w:eastAsia="微软雅黑" w:hAnsi="微软雅黑"/>
                <w:sz w:val="24"/>
                <w:szCs w:val="24"/>
              </w:rPr>
              <w:t>判断验证码是否正确</w:t>
            </w:r>
          </w:p>
          <w:p w14:paraId="77B879EF"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3.</w:t>
            </w:r>
            <w:r>
              <w:rPr>
                <w:rFonts w:ascii="&quot;Times New Roman&quot;" w:eastAsia="&quot;Times New Roman&quot;" w:hAnsi="&quot;Times New Roman&quot;"/>
                <w:sz w:val="14"/>
                <w:szCs w:val="14"/>
              </w:rPr>
              <w:t>    </w:t>
            </w:r>
            <w:r>
              <w:rPr>
                <w:rFonts w:ascii="微软雅黑" w:eastAsia="微软雅黑" w:hAnsi="微软雅黑"/>
                <w:sz w:val="24"/>
                <w:szCs w:val="24"/>
              </w:rPr>
              <w:t>全部正确即跳转输入密码页</w:t>
            </w:r>
          </w:p>
          <w:p w14:paraId="7B2AB9F6"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4.</w:t>
            </w:r>
            <w:r>
              <w:rPr>
                <w:rFonts w:ascii="&quot;Times New Roman&quot;" w:eastAsia="&quot;Times New Roman&quot;" w:hAnsi="&quot;Times New Roman&quot;"/>
                <w:sz w:val="14"/>
                <w:szCs w:val="14"/>
              </w:rPr>
              <w:t>    </w:t>
            </w:r>
            <w:r>
              <w:rPr>
                <w:rFonts w:ascii="微软雅黑" w:eastAsia="微软雅黑" w:hAnsi="微软雅黑"/>
                <w:sz w:val="24"/>
                <w:szCs w:val="24"/>
              </w:rPr>
              <w:t>判断两次密码是否一致</w:t>
            </w:r>
          </w:p>
          <w:p w14:paraId="312D0130"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5.</w:t>
            </w:r>
            <w:r>
              <w:rPr>
                <w:rFonts w:ascii="&quot;Times New Roman&quot;" w:eastAsia="&quot;Times New Roman&quot;" w:hAnsi="&quot;Times New Roman&quot;"/>
                <w:sz w:val="14"/>
                <w:szCs w:val="14"/>
              </w:rPr>
              <w:t>    </w:t>
            </w:r>
            <w:r>
              <w:rPr>
                <w:rFonts w:ascii="微软雅黑" w:eastAsia="微软雅黑" w:hAnsi="微软雅黑"/>
                <w:sz w:val="24"/>
                <w:szCs w:val="24"/>
              </w:rPr>
              <w:t>判断密码长度是否大于6位小于18位</w:t>
            </w:r>
          </w:p>
          <w:p w14:paraId="26935ACB"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6.</w:t>
            </w:r>
            <w:r>
              <w:rPr>
                <w:rFonts w:ascii="&quot;Times New Roman&quot;" w:eastAsia="&quot;Times New Roman&quot;" w:hAnsi="&quot;Times New Roman&quot;"/>
                <w:sz w:val="14"/>
                <w:szCs w:val="14"/>
              </w:rPr>
              <w:t>    </w:t>
            </w:r>
            <w:r>
              <w:rPr>
                <w:rFonts w:ascii="微软雅黑" w:eastAsia="微软雅黑" w:hAnsi="微软雅黑"/>
                <w:sz w:val="24"/>
                <w:szCs w:val="24"/>
              </w:rPr>
              <w:t>如果一致且符合在数据库的用户表中，更新密码</w:t>
            </w:r>
          </w:p>
        </w:tc>
        <w:tc>
          <w:tcPr>
            <w:tcW w:w="3686" w:type="dxa"/>
            <w:tcBorders>
              <w:top w:val="single" w:sz="8" w:space="0" w:color="auto"/>
              <w:left w:val="single" w:sz="8" w:space="0" w:color="auto"/>
              <w:bottom w:val="single" w:sz="8" w:space="0" w:color="auto"/>
              <w:right w:val="single" w:sz="8" w:space="0" w:color="auto"/>
            </w:tcBorders>
            <w:shd w:val="clear" w:color="auto" w:fill="auto"/>
          </w:tcPr>
          <w:p w14:paraId="7E0ED4BD"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输出：</w:t>
            </w:r>
          </w:p>
          <w:p w14:paraId="1A04634E"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手机号不合法，输出手机号不合法</w:t>
            </w:r>
          </w:p>
          <w:p w14:paraId="35625891"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w:t>
            </w:r>
            <w:r>
              <w:rPr>
                <w:rFonts w:ascii="微软雅黑" w:eastAsia="微软雅黑" w:hAnsi="微软雅黑"/>
                <w:sz w:val="24"/>
                <w:szCs w:val="24"/>
              </w:rPr>
              <w:t>验证码不正确，提示验证码错误</w:t>
            </w:r>
          </w:p>
          <w:p w14:paraId="18EC731E"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3.</w:t>
            </w:r>
            <w:r>
              <w:rPr>
                <w:rFonts w:ascii="&quot;Times New Roman&quot;" w:eastAsia="&quot;Times New Roman&quot;" w:hAnsi="&quot;Times New Roman&quot;"/>
                <w:sz w:val="14"/>
                <w:szCs w:val="14"/>
              </w:rPr>
              <w:t>    </w:t>
            </w:r>
            <w:r>
              <w:rPr>
                <w:rFonts w:ascii="微软雅黑" w:eastAsia="微软雅黑" w:hAnsi="微软雅黑"/>
                <w:sz w:val="24"/>
                <w:szCs w:val="24"/>
              </w:rPr>
              <w:t>密码不一致，提示两次密码输入不一致</w:t>
            </w:r>
          </w:p>
          <w:p w14:paraId="42090177"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4.</w:t>
            </w:r>
            <w:r>
              <w:rPr>
                <w:rFonts w:ascii="&quot;Times New Roman&quot;" w:eastAsia="&quot;Times New Roman&quot;" w:hAnsi="&quot;Times New Roman&quot;"/>
                <w:sz w:val="14"/>
                <w:szCs w:val="14"/>
              </w:rPr>
              <w:t>    </w:t>
            </w:r>
            <w:r>
              <w:rPr>
                <w:rFonts w:ascii="微软雅黑" w:eastAsia="微软雅黑" w:hAnsi="微软雅黑"/>
                <w:sz w:val="24"/>
                <w:szCs w:val="24"/>
              </w:rPr>
              <w:t>密码长度不符合要求，输出密码长度应大于6位小于18位</w:t>
            </w:r>
          </w:p>
          <w:p w14:paraId="6E8A1B94"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5.</w:t>
            </w:r>
            <w:r>
              <w:rPr>
                <w:rFonts w:ascii="&quot;Times New Roman&quot;" w:eastAsia="&quot;Times New Roman&quot;" w:hAnsi="&quot;Times New Roman&quot;"/>
                <w:sz w:val="14"/>
                <w:szCs w:val="14"/>
              </w:rPr>
              <w:t>    </w:t>
            </w:r>
            <w:r>
              <w:rPr>
                <w:rFonts w:ascii="微软雅黑" w:eastAsia="微软雅黑" w:hAnsi="微软雅黑"/>
                <w:sz w:val="24"/>
                <w:szCs w:val="24"/>
              </w:rPr>
              <w:t>修改密码成功跳转登录页面</w:t>
            </w:r>
          </w:p>
          <w:p w14:paraId="4350E571" w14:textId="77777777" w:rsidR="00F90E2B" w:rsidRPr="00AF4398" w:rsidRDefault="00F90E2B" w:rsidP="00E51097">
            <w:pPr>
              <w:snapToGrid w:val="0"/>
              <w:jc w:val="left"/>
              <w:rPr>
                <w:rFonts w:ascii="微软雅黑" w:eastAsia="微软雅黑" w:hAnsi="微软雅黑"/>
                <w:sz w:val="24"/>
                <w:szCs w:val="24"/>
              </w:rPr>
            </w:pPr>
          </w:p>
        </w:tc>
      </w:tr>
      <w:tr w:rsidR="00F90E2B" w14:paraId="6F77F6AA" w14:textId="77777777" w:rsidTr="00E51097">
        <w:tc>
          <w:tcPr>
            <w:tcW w:w="10121" w:type="dxa"/>
            <w:gridSpan w:val="3"/>
            <w:tcBorders>
              <w:top w:val="single" w:sz="8" w:space="0" w:color="auto"/>
              <w:left w:val="single" w:sz="8" w:space="0" w:color="auto"/>
              <w:bottom w:val="single" w:sz="8" w:space="0" w:color="auto"/>
              <w:right w:val="single" w:sz="8" w:space="0" w:color="auto"/>
            </w:tcBorders>
            <w:shd w:val="clear" w:color="auto" w:fill="auto"/>
          </w:tcPr>
          <w:p w14:paraId="4DDB41CB"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 </w:t>
            </w:r>
          </w:p>
        </w:tc>
      </w:tr>
      <w:tr w:rsidR="00F90E2B" w14:paraId="03598D35" w14:textId="77777777" w:rsidTr="00E51097">
        <w:tc>
          <w:tcPr>
            <w:tcW w:w="10121" w:type="dxa"/>
            <w:gridSpan w:val="3"/>
            <w:tcBorders>
              <w:top w:val="single" w:sz="8" w:space="0" w:color="auto"/>
              <w:left w:val="single" w:sz="8" w:space="0" w:color="auto"/>
              <w:bottom w:val="single" w:sz="8" w:space="0" w:color="auto"/>
              <w:right w:val="single" w:sz="8" w:space="0" w:color="auto"/>
            </w:tcBorders>
            <w:shd w:val="clear" w:color="auto" w:fill="auto"/>
          </w:tcPr>
          <w:p w14:paraId="683EC381"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IPO表</w:t>
            </w:r>
          </w:p>
          <w:p w14:paraId="4ADF0D7F"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名字：与影随行</w:t>
            </w:r>
          </w:p>
          <w:p w14:paraId="6A158E9C"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模块：搜索 </w:t>
            </w:r>
          </w:p>
          <w:p w14:paraId="580CEFD4"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lastRenderedPageBreak/>
              <w:t xml:space="preserve">  日期：2019-11-13</w:t>
            </w:r>
          </w:p>
        </w:tc>
      </w:tr>
      <w:tr w:rsidR="00F90E2B" w14:paraId="26FBB6BB" w14:textId="77777777" w:rsidTr="00E51097">
        <w:tc>
          <w:tcPr>
            <w:tcW w:w="2891" w:type="dxa"/>
            <w:tcBorders>
              <w:top w:val="single" w:sz="8" w:space="0" w:color="auto"/>
              <w:left w:val="single" w:sz="8" w:space="0" w:color="auto"/>
              <w:bottom w:val="single" w:sz="8" w:space="0" w:color="auto"/>
              <w:right w:val="single" w:sz="8" w:space="0" w:color="auto"/>
            </w:tcBorders>
            <w:shd w:val="clear" w:color="auto" w:fill="auto"/>
          </w:tcPr>
          <w:p w14:paraId="1D8AE107"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lastRenderedPageBreak/>
              <w:t>输入：</w:t>
            </w:r>
          </w:p>
          <w:p w14:paraId="73E79AEA"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输入搜索内容</w:t>
            </w:r>
          </w:p>
          <w:p w14:paraId="172EE6E4"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w:t>
            </w:r>
            <w:r>
              <w:rPr>
                <w:rFonts w:ascii="微软雅黑" w:eastAsia="微软雅黑" w:hAnsi="微软雅黑"/>
                <w:sz w:val="24"/>
                <w:szCs w:val="24"/>
              </w:rPr>
              <w:t>点击搜索</w:t>
            </w:r>
          </w:p>
        </w:tc>
        <w:tc>
          <w:tcPr>
            <w:tcW w:w="3544" w:type="dxa"/>
            <w:tcBorders>
              <w:top w:val="single" w:sz="8" w:space="0" w:color="auto"/>
              <w:left w:val="single" w:sz="8" w:space="0" w:color="auto"/>
              <w:bottom w:val="single" w:sz="8" w:space="0" w:color="auto"/>
              <w:right w:val="single" w:sz="8" w:space="0" w:color="auto"/>
            </w:tcBorders>
            <w:shd w:val="clear" w:color="auto" w:fill="auto"/>
          </w:tcPr>
          <w:p w14:paraId="7D5C713F"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处理：</w:t>
            </w:r>
          </w:p>
          <w:p w14:paraId="5E717579"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判断搜索内容是否大于0小于36</w:t>
            </w:r>
          </w:p>
        </w:tc>
        <w:tc>
          <w:tcPr>
            <w:tcW w:w="3686" w:type="dxa"/>
            <w:tcBorders>
              <w:top w:val="single" w:sz="8" w:space="0" w:color="auto"/>
              <w:left w:val="single" w:sz="8" w:space="0" w:color="auto"/>
              <w:bottom w:val="single" w:sz="8" w:space="0" w:color="auto"/>
              <w:right w:val="single" w:sz="8" w:space="0" w:color="auto"/>
            </w:tcBorders>
            <w:shd w:val="clear" w:color="auto" w:fill="auto"/>
          </w:tcPr>
          <w:p w14:paraId="41B478E6"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输出：</w:t>
            </w:r>
          </w:p>
          <w:p w14:paraId="438EF682"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搜索内容大于36，即大于36的内容不显示</w:t>
            </w:r>
          </w:p>
          <w:p w14:paraId="5E93A2BB"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w:t>
            </w:r>
            <w:r>
              <w:rPr>
                <w:rFonts w:ascii="微软雅黑" w:eastAsia="微软雅黑" w:hAnsi="微软雅黑"/>
                <w:sz w:val="24"/>
                <w:szCs w:val="24"/>
              </w:rPr>
              <w:t>搜索内容为空，不进行搜索</w:t>
            </w:r>
          </w:p>
          <w:p w14:paraId="60D6C10A"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3.</w:t>
            </w:r>
            <w:r>
              <w:rPr>
                <w:rFonts w:ascii="&quot;Times New Roman&quot;" w:eastAsia="&quot;Times New Roman&quot;" w:hAnsi="&quot;Times New Roman&quot;"/>
                <w:sz w:val="14"/>
                <w:szCs w:val="14"/>
              </w:rPr>
              <w:t>    </w:t>
            </w:r>
            <w:r>
              <w:rPr>
                <w:rFonts w:ascii="微软雅黑" w:eastAsia="微软雅黑" w:hAnsi="微软雅黑"/>
                <w:sz w:val="24"/>
                <w:szCs w:val="24"/>
              </w:rPr>
              <w:t>搜索内容符合要求，跳转搜索结果页面</w:t>
            </w:r>
          </w:p>
          <w:p w14:paraId="29B8860F" w14:textId="77777777" w:rsidR="00F90E2B" w:rsidRPr="00AF4398" w:rsidRDefault="00F90E2B" w:rsidP="00E51097">
            <w:pPr>
              <w:snapToGrid w:val="0"/>
              <w:jc w:val="left"/>
              <w:rPr>
                <w:rFonts w:ascii="微软雅黑" w:eastAsia="微软雅黑" w:hAnsi="微软雅黑"/>
                <w:sz w:val="24"/>
                <w:szCs w:val="24"/>
              </w:rPr>
            </w:pPr>
          </w:p>
        </w:tc>
      </w:tr>
      <w:tr w:rsidR="00F90E2B" w14:paraId="43123E24" w14:textId="77777777" w:rsidTr="00E51097">
        <w:tc>
          <w:tcPr>
            <w:tcW w:w="10121" w:type="dxa"/>
            <w:gridSpan w:val="3"/>
            <w:tcBorders>
              <w:top w:val="single" w:sz="8" w:space="0" w:color="auto"/>
              <w:left w:val="single" w:sz="8" w:space="0" w:color="auto"/>
              <w:bottom w:val="single" w:sz="8" w:space="0" w:color="auto"/>
              <w:right w:val="single" w:sz="8" w:space="0" w:color="auto"/>
            </w:tcBorders>
            <w:shd w:val="clear" w:color="auto" w:fill="auto"/>
          </w:tcPr>
          <w:p w14:paraId="219DF023"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 </w:t>
            </w:r>
          </w:p>
        </w:tc>
      </w:tr>
      <w:tr w:rsidR="00F90E2B" w14:paraId="4CDDBC56" w14:textId="77777777" w:rsidTr="00E51097">
        <w:tc>
          <w:tcPr>
            <w:tcW w:w="10121" w:type="dxa"/>
            <w:gridSpan w:val="3"/>
            <w:tcBorders>
              <w:top w:val="single" w:sz="8" w:space="0" w:color="auto"/>
              <w:left w:val="single" w:sz="8" w:space="0" w:color="auto"/>
              <w:bottom w:val="single" w:sz="8" w:space="0" w:color="auto"/>
              <w:right w:val="single" w:sz="8" w:space="0" w:color="auto"/>
            </w:tcBorders>
            <w:shd w:val="clear" w:color="auto" w:fill="auto"/>
          </w:tcPr>
          <w:p w14:paraId="2DE6B33C"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IPO表</w:t>
            </w:r>
          </w:p>
          <w:p w14:paraId="0676DB91"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名字：与影随行</w:t>
            </w:r>
          </w:p>
          <w:p w14:paraId="18D20A31"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模块：发表动态   日期：2019-11-13</w:t>
            </w:r>
          </w:p>
        </w:tc>
      </w:tr>
      <w:tr w:rsidR="00F90E2B" w14:paraId="7D570E94" w14:textId="77777777" w:rsidTr="00E51097">
        <w:tc>
          <w:tcPr>
            <w:tcW w:w="2891" w:type="dxa"/>
            <w:tcBorders>
              <w:top w:val="single" w:sz="8" w:space="0" w:color="auto"/>
              <w:left w:val="single" w:sz="8" w:space="0" w:color="auto"/>
              <w:bottom w:val="single" w:sz="8" w:space="0" w:color="auto"/>
              <w:right w:val="single" w:sz="8" w:space="0" w:color="auto"/>
            </w:tcBorders>
            <w:shd w:val="clear" w:color="auto" w:fill="auto"/>
          </w:tcPr>
          <w:p w14:paraId="718F1478"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输入：</w:t>
            </w:r>
          </w:p>
          <w:p w14:paraId="191128A5"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选择要发表的文字、图片还是视频</w:t>
            </w:r>
          </w:p>
          <w:p w14:paraId="42510EE5"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w:t>
            </w:r>
            <w:r>
              <w:rPr>
                <w:rFonts w:ascii="微软雅黑" w:eastAsia="微软雅黑" w:hAnsi="微软雅黑"/>
                <w:sz w:val="24"/>
                <w:szCs w:val="24"/>
              </w:rPr>
              <w:t>选择文字：即输入文字</w:t>
            </w:r>
          </w:p>
          <w:p w14:paraId="3AB52F93"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3.</w:t>
            </w:r>
            <w:r>
              <w:rPr>
                <w:rFonts w:ascii="&quot;Times New Roman&quot;" w:eastAsia="&quot;Times New Roman&quot;" w:hAnsi="&quot;Times New Roman&quot;"/>
                <w:sz w:val="14"/>
                <w:szCs w:val="14"/>
              </w:rPr>
              <w:t>    </w:t>
            </w:r>
            <w:r>
              <w:rPr>
                <w:rFonts w:ascii="微软雅黑" w:eastAsia="微软雅黑" w:hAnsi="微软雅黑"/>
                <w:sz w:val="24"/>
                <w:szCs w:val="24"/>
              </w:rPr>
              <w:t>选择图片或视频：选择图片或视频，输入文字</w:t>
            </w:r>
          </w:p>
          <w:p w14:paraId="53EEDFB6"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4.</w:t>
            </w:r>
            <w:r>
              <w:rPr>
                <w:rFonts w:ascii="&quot;Times New Roman&quot;" w:eastAsia="&quot;Times New Roman&quot;" w:hAnsi="&quot;Times New Roman&quot;"/>
                <w:sz w:val="14"/>
                <w:szCs w:val="14"/>
              </w:rPr>
              <w:t>    </w:t>
            </w:r>
            <w:r>
              <w:rPr>
                <w:rFonts w:ascii="微软雅黑" w:eastAsia="微软雅黑" w:hAnsi="微软雅黑"/>
                <w:sz w:val="24"/>
                <w:szCs w:val="24"/>
              </w:rPr>
              <w:t>点击发送</w:t>
            </w:r>
          </w:p>
        </w:tc>
        <w:tc>
          <w:tcPr>
            <w:tcW w:w="3544" w:type="dxa"/>
            <w:tcBorders>
              <w:top w:val="single" w:sz="8" w:space="0" w:color="auto"/>
              <w:left w:val="single" w:sz="8" w:space="0" w:color="auto"/>
              <w:bottom w:val="single" w:sz="8" w:space="0" w:color="auto"/>
              <w:right w:val="single" w:sz="8" w:space="0" w:color="auto"/>
            </w:tcBorders>
            <w:shd w:val="clear" w:color="auto" w:fill="auto"/>
          </w:tcPr>
          <w:p w14:paraId="0E0923A2"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处理：</w:t>
            </w:r>
          </w:p>
          <w:p w14:paraId="0FA8C184"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判断文字内容是否小于120个字符</w:t>
            </w:r>
          </w:p>
        </w:tc>
        <w:tc>
          <w:tcPr>
            <w:tcW w:w="3686" w:type="dxa"/>
            <w:tcBorders>
              <w:top w:val="single" w:sz="8" w:space="0" w:color="auto"/>
              <w:left w:val="single" w:sz="8" w:space="0" w:color="auto"/>
              <w:bottom w:val="single" w:sz="8" w:space="0" w:color="auto"/>
              <w:right w:val="single" w:sz="8" w:space="0" w:color="auto"/>
            </w:tcBorders>
            <w:shd w:val="clear" w:color="auto" w:fill="auto"/>
          </w:tcPr>
          <w:p w14:paraId="58149940"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输出：</w:t>
            </w:r>
          </w:p>
          <w:p w14:paraId="29482436"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如果是发表文字，文字内容为0，则不发表</w:t>
            </w:r>
          </w:p>
          <w:p w14:paraId="4FA1FE0A"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xml:space="preserve">     </w:t>
            </w:r>
            <w:r>
              <w:rPr>
                <w:rFonts w:ascii="微软雅黑" w:eastAsia="微软雅黑" w:hAnsi="微软雅黑"/>
                <w:sz w:val="24"/>
                <w:szCs w:val="24"/>
              </w:rPr>
              <w:t>如果文字内容大于120，则提示文字内容不能大于120</w:t>
            </w:r>
          </w:p>
          <w:p w14:paraId="149B97FB"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3.</w:t>
            </w:r>
            <w:r>
              <w:rPr>
                <w:rFonts w:ascii="&quot;Times New Roman&quot;" w:eastAsia="&quot;Times New Roman&quot;" w:hAnsi="&quot;Times New Roman&quot;"/>
                <w:sz w:val="14"/>
                <w:szCs w:val="14"/>
              </w:rPr>
              <w:t>    </w:t>
            </w:r>
            <w:r>
              <w:rPr>
                <w:rFonts w:ascii="微软雅黑" w:eastAsia="微软雅黑" w:hAnsi="微软雅黑"/>
                <w:sz w:val="24"/>
                <w:szCs w:val="24"/>
              </w:rPr>
              <w:t>发送成功，跳转动态页</w:t>
            </w:r>
          </w:p>
          <w:p w14:paraId="30224390" w14:textId="77777777" w:rsidR="00F90E2B" w:rsidRDefault="00F90E2B" w:rsidP="00E51097">
            <w:pPr>
              <w:snapToGrid w:val="0"/>
              <w:jc w:val="left"/>
              <w:rPr>
                <w:rFonts w:ascii="微软雅黑" w:eastAsia="微软雅黑" w:hAnsi="微软雅黑"/>
                <w:sz w:val="24"/>
                <w:szCs w:val="24"/>
              </w:rPr>
            </w:pPr>
          </w:p>
          <w:p w14:paraId="2D86BAD0" w14:textId="77777777" w:rsidR="00F90E2B" w:rsidRDefault="00F90E2B" w:rsidP="00E51097">
            <w:pPr>
              <w:snapToGrid w:val="0"/>
              <w:jc w:val="left"/>
              <w:rPr>
                <w:rFonts w:ascii="微软雅黑" w:eastAsia="微软雅黑" w:hAnsi="微软雅黑"/>
                <w:sz w:val="24"/>
                <w:szCs w:val="24"/>
              </w:rPr>
            </w:pPr>
          </w:p>
          <w:p w14:paraId="24B98CB0" w14:textId="77777777" w:rsidR="00F90E2B" w:rsidRDefault="00F90E2B" w:rsidP="00E51097">
            <w:pPr>
              <w:snapToGrid w:val="0"/>
              <w:jc w:val="left"/>
              <w:rPr>
                <w:rFonts w:ascii="微软雅黑" w:eastAsia="微软雅黑" w:hAnsi="微软雅黑"/>
                <w:sz w:val="24"/>
                <w:szCs w:val="24"/>
              </w:rPr>
            </w:pPr>
          </w:p>
        </w:tc>
      </w:tr>
      <w:tr w:rsidR="00F90E2B" w14:paraId="5259DBC4" w14:textId="77777777" w:rsidTr="00E51097">
        <w:tc>
          <w:tcPr>
            <w:tcW w:w="10121" w:type="dxa"/>
            <w:gridSpan w:val="3"/>
            <w:tcBorders>
              <w:top w:val="single" w:sz="8" w:space="0" w:color="auto"/>
              <w:left w:val="single" w:sz="8" w:space="0" w:color="auto"/>
              <w:bottom w:val="single" w:sz="8" w:space="0" w:color="auto"/>
              <w:right w:val="single" w:sz="8" w:space="0" w:color="auto"/>
            </w:tcBorders>
            <w:shd w:val="clear" w:color="auto" w:fill="auto"/>
          </w:tcPr>
          <w:p w14:paraId="0FD75162"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 </w:t>
            </w:r>
          </w:p>
        </w:tc>
      </w:tr>
      <w:tr w:rsidR="00F90E2B" w14:paraId="74E27896" w14:textId="77777777" w:rsidTr="00E51097">
        <w:tc>
          <w:tcPr>
            <w:tcW w:w="10121" w:type="dxa"/>
            <w:gridSpan w:val="3"/>
            <w:tcBorders>
              <w:top w:val="single" w:sz="8" w:space="0" w:color="auto"/>
              <w:left w:val="single" w:sz="8" w:space="0" w:color="auto"/>
              <w:bottom w:val="single" w:sz="8" w:space="0" w:color="auto"/>
              <w:right w:val="single" w:sz="8" w:space="0" w:color="auto"/>
            </w:tcBorders>
            <w:shd w:val="clear" w:color="auto" w:fill="auto"/>
          </w:tcPr>
          <w:p w14:paraId="5C50CCC3"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lastRenderedPageBreak/>
              <w:t>IPO表</w:t>
            </w:r>
          </w:p>
          <w:p w14:paraId="22CC3786"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名字：与影随行</w:t>
            </w:r>
          </w:p>
          <w:p w14:paraId="0F7ACBA0"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模块：编辑资料   日期：2019-11-13</w:t>
            </w:r>
          </w:p>
        </w:tc>
      </w:tr>
      <w:tr w:rsidR="00F90E2B" w14:paraId="186025A9" w14:textId="77777777" w:rsidTr="00E51097">
        <w:tc>
          <w:tcPr>
            <w:tcW w:w="2891" w:type="dxa"/>
            <w:tcBorders>
              <w:top w:val="single" w:sz="8" w:space="0" w:color="auto"/>
              <w:left w:val="single" w:sz="8" w:space="0" w:color="auto"/>
              <w:bottom w:val="single" w:sz="8" w:space="0" w:color="auto"/>
              <w:right w:val="single" w:sz="8" w:space="0" w:color="auto"/>
            </w:tcBorders>
            <w:shd w:val="clear" w:color="auto" w:fill="auto"/>
          </w:tcPr>
          <w:p w14:paraId="2F390CED"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输入：</w:t>
            </w:r>
          </w:p>
          <w:p w14:paraId="3AB1B272"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输入修改名字（可选）</w:t>
            </w:r>
          </w:p>
          <w:p w14:paraId="4E178ACB"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w:t>
            </w:r>
            <w:r>
              <w:rPr>
                <w:rFonts w:ascii="微软雅黑" w:eastAsia="微软雅黑" w:hAnsi="微软雅黑"/>
                <w:sz w:val="24"/>
                <w:szCs w:val="24"/>
              </w:rPr>
              <w:t>输入性别</w:t>
            </w:r>
          </w:p>
          <w:p w14:paraId="78345D3E"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3.</w:t>
            </w:r>
            <w:r>
              <w:rPr>
                <w:rFonts w:ascii="&quot;Times New Roman&quot;" w:eastAsia="&quot;Times New Roman&quot;" w:hAnsi="&quot;Times New Roman&quot;"/>
                <w:sz w:val="14"/>
                <w:szCs w:val="14"/>
              </w:rPr>
              <w:t>    </w:t>
            </w:r>
            <w:r>
              <w:rPr>
                <w:rFonts w:ascii="微软雅黑" w:eastAsia="微软雅黑" w:hAnsi="微软雅黑"/>
                <w:sz w:val="24"/>
                <w:szCs w:val="24"/>
              </w:rPr>
              <w:t>输入地址（可选）</w:t>
            </w:r>
          </w:p>
          <w:p w14:paraId="0BEA0904"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4.</w:t>
            </w:r>
            <w:r>
              <w:rPr>
                <w:rFonts w:ascii="&quot;Times New Roman&quot;" w:eastAsia="&quot;Times New Roman&quot;" w:hAnsi="&quot;Times New Roman&quot;"/>
                <w:sz w:val="14"/>
                <w:szCs w:val="14"/>
              </w:rPr>
              <w:t>    </w:t>
            </w:r>
            <w:r>
              <w:rPr>
                <w:rFonts w:ascii="微软雅黑" w:eastAsia="微软雅黑" w:hAnsi="微软雅黑"/>
                <w:sz w:val="24"/>
                <w:szCs w:val="24"/>
              </w:rPr>
              <w:t>输入学校（可选）</w:t>
            </w:r>
          </w:p>
          <w:p w14:paraId="2C688ABD"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5.</w:t>
            </w:r>
            <w:r>
              <w:rPr>
                <w:rFonts w:ascii="&quot;Times New Roman&quot;" w:eastAsia="&quot;Times New Roman&quot;" w:hAnsi="&quot;Times New Roman&quot;"/>
                <w:sz w:val="14"/>
                <w:szCs w:val="14"/>
              </w:rPr>
              <w:t>    </w:t>
            </w:r>
            <w:r>
              <w:rPr>
                <w:rFonts w:ascii="微软雅黑" w:eastAsia="微软雅黑" w:hAnsi="微软雅黑"/>
                <w:sz w:val="24"/>
                <w:szCs w:val="24"/>
              </w:rPr>
              <w:t>输入生日（可选）</w:t>
            </w:r>
          </w:p>
          <w:p w14:paraId="419F358C"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6.</w:t>
            </w:r>
            <w:r>
              <w:rPr>
                <w:rFonts w:ascii="&quot;Times New Roman&quot;" w:eastAsia="&quot;Times New Roman&quot;" w:hAnsi="&quot;Times New Roman&quot;"/>
                <w:sz w:val="14"/>
                <w:szCs w:val="14"/>
              </w:rPr>
              <w:t>    </w:t>
            </w:r>
            <w:r>
              <w:rPr>
                <w:rFonts w:ascii="微软雅黑" w:eastAsia="微软雅黑" w:hAnsi="微软雅黑"/>
                <w:sz w:val="24"/>
                <w:szCs w:val="24"/>
              </w:rPr>
              <w:t>输入年龄（可选）</w:t>
            </w:r>
          </w:p>
          <w:p w14:paraId="13D6213E"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7.</w:t>
            </w:r>
            <w:r>
              <w:rPr>
                <w:rFonts w:ascii="&quot;Times New Roman&quot;" w:eastAsia="&quot;Times New Roman&quot;" w:hAnsi="&quot;Times New Roman&quot;"/>
                <w:sz w:val="14"/>
                <w:szCs w:val="14"/>
              </w:rPr>
              <w:t>    </w:t>
            </w:r>
            <w:r>
              <w:rPr>
                <w:rFonts w:ascii="微软雅黑" w:eastAsia="微软雅黑" w:hAnsi="微软雅黑"/>
                <w:sz w:val="24"/>
                <w:szCs w:val="24"/>
              </w:rPr>
              <w:t>输入个性签名（可选）</w:t>
            </w:r>
          </w:p>
          <w:p w14:paraId="18C5F1C9"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8.</w:t>
            </w:r>
            <w:r>
              <w:rPr>
                <w:rFonts w:ascii="&quot;Times New Roman&quot;" w:eastAsia="&quot;Times New Roman&quot;" w:hAnsi="&quot;Times New Roman&quot;"/>
                <w:sz w:val="14"/>
                <w:szCs w:val="14"/>
              </w:rPr>
              <w:t>    </w:t>
            </w:r>
            <w:r>
              <w:rPr>
                <w:rFonts w:ascii="微软雅黑" w:eastAsia="微软雅黑" w:hAnsi="微软雅黑"/>
                <w:sz w:val="24"/>
                <w:szCs w:val="24"/>
              </w:rPr>
              <w:t>修改头像（可选）</w:t>
            </w:r>
          </w:p>
          <w:p w14:paraId="7CD97093"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9.</w:t>
            </w:r>
            <w:r>
              <w:rPr>
                <w:rFonts w:ascii="&quot;Times New Roman&quot;" w:eastAsia="&quot;Times New Roman&quot;" w:hAnsi="&quot;Times New Roman&quot;"/>
                <w:sz w:val="14"/>
                <w:szCs w:val="14"/>
              </w:rPr>
              <w:t>    </w:t>
            </w:r>
            <w:r>
              <w:rPr>
                <w:rFonts w:ascii="微软雅黑" w:eastAsia="微软雅黑" w:hAnsi="微软雅黑"/>
                <w:sz w:val="24"/>
                <w:szCs w:val="24"/>
              </w:rPr>
              <w:t>点击完成</w:t>
            </w:r>
          </w:p>
          <w:p w14:paraId="3CC0BF53" w14:textId="77777777" w:rsidR="00F90E2B" w:rsidRDefault="00F90E2B" w:rsidP="00E51097">
            <w:pPr>
              <w:snapToGrid w:val="0"/>
              <w:jc w:val="left"/>
              <w:rPr>
                <w:rFonts w:ascii="微软雅黑" w:eastAsia="微软雅黑" w:hAnsi="微软雅黑"/>
                <w:sz w:val="24"/>
                <w:szCs w:val="24"/>
              </w:rPr>
            </w:pPr>
          </w:p>
        </w:tc>
        <w:tc>
          <w:tcPr>
            <w:tcW w:w="3544" w:type="dxa"/>
            <w:tcBorders>
              <w:top w:val="single" w:sz="8" w:space="0" w:color="auto"/>
              <w:left w:val="single" w:sz="8" w:space="0" w:color="auto"/>
              <w:bottom w:val="single" w:sz="8" w:space="0" w:color="auto"/>
              <w:right w:val="single" w:sz="8" w:space="0" w:color="auto"/>
            </w:tcBorders>
            <w:shd w:val="clear" w:color="auto" w:fill="auto"/>
          </w:tcPr>
          <w:p w14:paraId="497899CF"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处理：</w:t>
            </w:r>
          </w:p>
          <w:p w14:paraId="32B17F0E"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输入性别只能为男或女</w:t>
            </w:r>
          </w:p>
          <w:p w14:paraId="5E64024B"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w:t>
            </w:r>
            <w:r>
              <w:rPr>
                <w:rFonts w:ascii="微软雅黑" w:eastAsia="微软雅黑" w:hAnsi="微软雅黑"/>
                <w:sz w:val="24"/>
                <w:szCs w:val="24"/>
              </w:rPr>
              <w:t>修改完成后，更新数据库</w:t>
            </w:r>
          </w:p>
        </w:tc>
        <w:tc>
          <w:tcPr>
            <w:tcW w:w="3686" w:type="dxa"/>
            <w:tcBorders>
              <w:top w:val="single" w:sz="8" w:space="0" w:color="auto"/>
              <w:left w:val="single" w:sz="8" w:space="0" w:color="auto"/>
              <w:bottom w:val="single" w:sz="8" w:space="0" w:color="auto"/>
              <w:right w:val="single" w:sz="8" w:space="0" w:color="auto"/>
            </w:tcBorders>
            <w:shd w:val="clear" w:color="auto" w:fill="auto"/>
          </w:tcPr>
          <w:p w14:paraId="3DB8D8A7"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输出：</w:t>
            </w:r>
          </w:p>
          <w:p w14:paraId="775C5D99"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1.</w:t>
            </w:r>
            <w:r>
              <w:rPr>
                <w:rFonts w:ascii="&quot;Times New Roman&quot;" w:eastAsia="&quot;Times New Roman&quot;" w:hAnsi="&quot;Times New Roman&quot;"/>
                <w:sz w:val="14"/>
                <w:szCs w:val="14"/>
              </w:rPr>
              <w:t>    </w:t>
            </w:r>
            <w:r>
              <w:rPr>
                <w:rFonts w:ascii="微软雅黑" w:eastAsia="微软雅黑" w:hAnsi="微软雅黑"/>
                <w:sz w:val="24"/>
                <w:szCs w:val="24"/>
              </w:rPr>
              <w:t>性别一栏输入不合法，提示输入不正确</w:t>
            </w:r>
          </w:p>
          <w:p w14:paraId="2D7FBC1B" w14:textId="77777777" w:rsidR="00F90E2B" w:rsidRDefault="00F90E2B" w:rsidP="00E51097">
            <w:pPr>
              <w:snapToGrid w:val="0"/>
              <w:jc w:val="left"/>
              <w:rPr>
                <w:rFonts w:ascii="微软雅黑" w:eastAsia="微软雅黑" w:hAnsi="微软雅黑"/>
                <w:sz w:val="24"/>
                <w:szCs w:val="24"/>
              </w:rPr>
            </w:pPr>
            <w:r>
              <w:rPr>
                <w:rFonts w:ascii="微软雅黑" w:eastAsia="微软雅黑" w:hAnsi="微软雅黑"/>
                <w:sz w:val="24"/>
                <w:szCs w:val="24"/>
              </w:rPr>
              <w:t>2.</w:t>
            </w:r>
            <w:r>
              <w:rPr>
                <w:rFonts w:ascii="&quot;Times New Roman&quot;" w:eastAsia="&quot;Times New Roman&quot;" w:hAnsi="&quot;Times New Roman&quot;"/>
                <w:sz w:val="14"/>
                <w:szCs w:val="14"/>
              </w:rPr>
              <w:t>    </w:t>
            </w:r>
            <w:r>
              <w:rPr>
                <w:rFonts w:ascii="微软雅黑" w:eastAsia="微软雅黑" w:hAnsi="微软雅黑"/>
                <w:sz w:val="24"/>
                <w:szCs w:val="24"/>
              </w:rPr>
              <w:t>修改完成后，跳转个人中心页</w:t>
            </w:r>
          </w:p>
        </w:tc>
      </w:tr>
      <w:tr w:rsidR="00F90E2B" w14:paraId="5ADAE7B4" w14:textId="77777777" w:rsidTr="00E51097">
        <w:tc>
          <w:tcPr>
            <w:tcW w:w="10121" w:type="dxa"/>
            <w:gridSpan w:val="3"/>
            <w:tcBorders>
              <w:top w:val="single" w:sz="8" w:space="0" w:color="auto"/>
              <w:left w:val="single" w:sz="8" w:space="0" w:color="auto"/>
              <w:bottom w:val="single" w:sz="8" w:space="0" w:color="auto"/>
              <w:right w:val="single" w:sz="8" w:space="0" w:color="auto"/>
            </w:tcBorders>
            <w:shd w:val="clear" w:color="auto" w:fill="auto"/>
          </w:tcPr>
          <w:p w14:paraId="3B9193AB"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 </w:t>
            </w:r>
          </w:p>
        </w:tc>
      </w:tr>
      <w:tr w:rsidR="00F90E2B" w14:paraId="5BD4A8BE" w14:textId="77777777" w:rsidTr="00E51097">
        <w:tc>
          <w:tcPr>
            <w:tcW w:w="10121" w:type="dxa"/>
            <w:gridSpan w:val="3"/>
            <w:tcBorders>
              <w:top w:val="single" w:sz="8" w:space="0" w:color="auto"/>
              <w:left w:val="single" w:sz="8" w:space="0" w:color="auto"/>
              <w:bottom w:val="single" w:sz="8" w:space="0" w:color="auto"/>
              <w:right w:val="single" w:sz="8" w:space="0" w:color="auto"/>
            </w:tcBorders>
            <w:shd w:val="clear" w:color="auto" w:fill="auto"/>
          </w:tcPr>
          <w:p w14:paraId="1AF7C367"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IPO表</w:t>
            </w:r>
          </w:p>
          <w:p w14:paraId="2E10062F"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名字：与影随行</w:t>
            </w:r>
          </w:p>
          <w:p w14:paraId="37CA02A8" w14:textId="77777777" w:rsidR="00F90E2B" w:rsidRDefault="00F90E2B" w:rsidP="00E51097">
            <w:pPr>
              <w:jc w:val="left"/>
              <w:rPr>
                <w:rFonts w:ascii="微软雅黑" w:eastAsia="微软雅黑" w:hAnsi="微软雅黑"/>
                <w:sz w:val="24"/>
                <w:szCs w:val="24"/>
              </w:rPr>
            </w:pPr>
            <w:r>
              <w:rPr>
                <w:rFonts w:ascii="微软雅黑" w:eastAsia="微软雅黑" w:hAnsi="微软雅黑"/>
                <w:sz w:val="24"/>
                <w:szCs w:val="24"/>
              </w:rPr>
              <w:t>模块：意见反馈   日期：2019-11-13</w:t>
            </w:r>
          </w:p>
        </w:tc>
      </w:tr>
      <w:tr w:rsidR="00F90E2B" w14:paraId="54E84A8E" w14:textId="77777777" w:rsidTr="00E51097">
        <w:tc>
          <w:tcPr>
            <w:tcW w:w="2891" w:type="dxa"/>
            <w:tcBorders>
              <w:top w:val="single" w:sz="8" w:space="0" w:color="auto"/>
              <w:left w:val="single" w:sz="8" w:space="0" w:color="auto"/>
              <w:bottom w:val="single" w:sz="8" w:space="0" w:color="auto"/>
              <w:right w:val="single" w:sz="8" w:space="0" w:color="auto"/>
            </w:tcBorders>
            <w:shd w:val="clear" w:color="auto" w:fill="auto"/>
          </w:tcPr>
          <w:p w14:paraId="085A6655" w14:textId="77777777" w:rsidR="00F90E2B" w:rsidRPr="008A5EAE" w:rsidRDefault="00F90E2B" w:rsidP="00E51097">
            <w:pPr>
              <w:jc w:val="left"/>
              <w:rPr>
                <w:rFonts w:ascii="微软雅黑" w:eastAsia="微软雅黑" w:hAnsi="微软雅黑"/>
                <w:sz w:val="24"/>
                <w:szCs w:val="24"/>
              </w:rPr>
            </w:pPr>
            <w:r w:rsidRPr="008A5EAE">
              <w:rPr>
                <w:rFonts w:ascii="微软雅黑" w:eastAsia="微软雅黑" w:hAnsi="微软雅黑"/>
                <w:sz w:val="24"/>
                <w:szCs w:val="24"/>
              </w:rPr>
              <w:t>输入：</w:t>
            </w:r>
          </w:p>
          <w:p w14:paraId="0F146E2C" w14:textId="77777777" w:rsidR="00F90E2B" w:rsidRPr="008A5EAE" w:rsidRDefault="00F90E2B" w:rsidP="00E51097">
            <w:pPr>
              <w:snapToGrid w:val="0"/>
              <w:jc w:val="left"/>
              <w:rPr>
                <w:rFonts w:ascii="微软雅黑" w:eastAsia="微软雅黑" w:hAnsi="微软雅黑"/>
                <w:sz w:val="24"/>
                <w:szCs w:val="24"/>
              </w:rPr>
            </w:pPr>
            <w:r w:rsidRPr="008A5EAE">
              <w:rPr>
                <w:rFonts w:ascii="微软雅黑" w:eastAsia="微软雅黑" w:hAnsi="微软雅黑" w:hint="eastAsia"/>
                <w:sz w:val="24"/>
                <w:szCs w:val="24"/>
              </w:rPr>
              <w:t>1</w:t>
            </w:r>
            <w:r w:rsidRPr="008A5EAE">
              <w:rPr>
                <w:rFonts w:ascii="微软雅黑" w:eastAsia="微软雅黑" w:hAnsi="微软雅黑"/>
                <w:sz w:val="24"/>
                <w:szCs w:val="24"/>
              </w:rPr>
              <w:t>.输入反馈内容</w:t>
            </w:r>
          </w:p>
          <w:p w14:paraId="1DD356AB" w14:textId="77777777" w:rsidR="00F90E2B" w:rsidRPr="008A5EAE" w:rsidRDefault="00F90E2B" w:rsidP="00E51097">
            <w:pPr>
              <w:snapToGrid w:val="0"/>
              <w:jc w:val="left"/>
              <w:rPr>
                <w:rFonts w:ascii="微软雅黑" w:eastAsia="微软雅黑" w:hAnsi="微软雅黑"/>
                <w:sz w:val="24"/>
                <w:szCs w:val="24"/>
              </w:rPr>
            </w:pPr>
            <w:r w:rsidRPr="008A5EAE">
              <w:rPr>
                <w:rFonts w:ascii="微软雅黑" w:eastAsia="微软雅黑" w:hAnsi="微软雅黑" w:hint="eastAsia"/>
                <w:sz w:val="24"/>
                <w:szCs w:val="24"/>
              </w:rPr>
              <w:t>2</w:t>
            </w:r>
            <w:r w:rsidRPr="008A5EAE">
              <w:rPr>
                <w:rFonts w:ascii="微软雅黑" w:eastAsia="微软雅黑" w:hAnsi="微软雅黑"/>
                <w:sz w:val="24"/>
                <w:szCs w:val="24"/>
              </w:rPr>
              <w:t>.输入email</w:t>
            </w:r>
          </w:p>
          <w:p w14:paraId="4FB098F0" w14:textId="77777777" w:rsidR="00F90E2B" w:rsidRPr="008A5EAE" w:rsidRDefault="00F90E2B" w:rsidP="00E51097">
            <w:pPr>
              <w:snapToGrid w:val="0"/>
              <w:jc w:val="left"/>
              <w:rPr>
                <w:rFonts w:ascii="微软雅黑" w:eastAsia="微软雅黑" w:hAnsi="微软雅黑"/>
                <w:sz w:val="24"/>
                <w:szCs w:val="24"/>
              </w:rPr>
            </w:pPr>
            <w:r w:rsidRPr="008A5EAE">
              <w:rPr>
                <w:rFonts w:ascii="微软雅黑" w:eastAsia="微软雅黑" w:hAnsi="微软雅黑" w:hint="eastAsia"/>
                <w:sz w:val="24"/>
                <w:szCs w:val="24"/>
              </w:rPr>
              <w:t>3</w:t>
            </w:r>
            <w:r w:rsidRPr="008A5EAE">
              <w:rPr>
                <w:rFonts w:ascii="微软雅黑" w:eastAsia="微软雅黑" w:hAnsi="微软雅黑"/>
                <w:sz w:val="24"/>
                <w:szCs w:val="24"/>
              </w:rPr>
              <w:t>.点击发送</w:t>
            </w:r>
          </w:p>
        </w:tc>
        <w:tc>
          <w:tcPr>
            <w:tcW w:w="3544" w:type="dxa"/>
            <w:tcBorders>
              <w:top w:val="single" w:sz="8" w:space="0" w:color="auto"/>
              <w:left w:val="single" w:sz="8" w:space="0" w:color="auto"/>
              <w:bottom w:val="single" w:sz="8" w:space="0" w:color="auto"/>
              <w:right w:val="single" w:sz="8" w:space="0" w:color="auto"/>
            </w:tcBorders>
            <w:shd w:val="clear" w:color="auto" w:fill="auto"/>
          </w:tcPr>
          <w:p w14:paraId="44E81F94" w14:textId="77777777" w:rsidR="00F90E2B" w:rsidRPr="008A5EAE" w:rsidRDefault="00F90E2B" w:rsidP="00E51097">
            <w:pPr>
              <w:jc w:val="left"/>
              <w:rPr>
                <w:rFonts w:ascii="微软雅黑" w:eastAsia="微软雅黑" w:hAnsi="微软雅黑"/>
                <w:sz w:val="24"/>
                <w:szCs w:val="24"/>
              </w:rPr>
            </w:pPr>
            <w:r w:rsidRPr="008A5EAE">
              <w:rPr>
                <w:rFonts w:ascii="微软雅黑" w:eastAsia="微软雅黑" w:hAnsi="微软雅黑"/>
                <w:sz w:val="24"/>
                <w:szCs w:val="24"/>
              </w:rPr>
              <w:t>处理：</w:t>
            </w:r>
          </w:p>
          <w:p w14:paraId="18105C4A" w14:textId="77777777" w:rsidR="00F90E2B" w:rsidRPr="008A5EAE" w:rsidRDefault="00F90E2B" w:rsidP="00E51097">
            <w:pPr>
              <w:snapToGrid w:val="0"/>
              <w:jc w:val="left"/>
              <w:rPr>
                <w:rFonts w:ascii="微软雅黑" w:eastAsia="微软雅黑" w:hAnsi="微软雅黑"/>
                <w:sz w:val="24"/>
                <w:szCs w:val="24"/>
              </w:rPr>
            </w:pPr>
            <w:r w:rsidRPr="008A5EAE">
              <w:rPr>
                <w:rFonts w:ascii="微软雅黑" w:eastAsia="微软雅黑" w:hAnsi="微软雅黑"/>
                <w:sz w:val="24"/>
                <w:szCs w:val="24"/>
              </w:rPr>
              <w:t>1</w:t>
            </w:r>
            <w:r w:rsidRPr="008A5EAE">
              <w:rPr>
                <w:rFonts w:ascii="微软雅黑" w:eastAsia="微软雅黑" w:hAnsi="微软雅黑" w:cs="宋体" w:hint="eastAsia"/>
                <w:sz w:val="24"/>
                <w:szCs w:val="24"/>
              </w:rPr>
              <w:t>、</w:t>
            </w:r>
            <w:r w:rsidRPr="008A5EAE">
              <w:rPr>
                <w:rFonts w:ascii="微软雅黑" w:eastAsia="微软雅黑" w:hAnsi="微软雅黑"/>
                <w:sz w:val="24"/>
                <w:szCs w:val="24"/>
              </w:rPr>
              <w:t>判断反馈内容是否为空</w:t>
            </w:r>
          </w:p>
          <w:p w14:paraId="46B14F76" w14:textId="77777777" w:rsidR="00F90E2B" w:rsidRPr="008A5EAE" w:rsidRDefault="00F90E2B" w:rsidP="00E51097">
            <w:pPr>
              <w:snapToGrid w:val="0"/>
              <w:jc w:val="left"/>
              <w:rPr>
                <w:rFonts w:ascii="微软雅黑" w:eastAsia="微软雅黑" w:hAnsi="微软雅黑"/>
                <w:sz w:val="24"/>
                <w:szCs w:val="24"/>
              </w:rPr>
            </w:pPr>
            <w:r w:rsidRPr="008A5EAE">
              <w:rPr>
                <w:rFonts w:ascii="微软雅黑" w:eastAsia="微软雅黑" w:hAnsi="微软雅黑" w:hint="eastAsia"/>
                <w:sz w:val="24"/>
                <w:szCs w:val="24"/>
              </w:rPr>
              <w:t>2、</w:t>
            </w:r>
            <w:r w:rsidRPr="008A5EAE">
              <w:rPr>
                <w:rFonts w:ascii="微软雅黑" w:eastAsia="微软雅黑" w:hAnsi="微软雅黑"/>
                <w:sz w:val="24"/>
                <w:szCs w:val="24"/>
              </w:rPr>
              <w:t>判断email是否存在</w:t>
            </w:r>
          </w:p>
          <w:p w14:paraId="1B422DC6" w14:textId="77777777" w:rsidR="00F90E2B" w:rsidRPr="008A5EAE" w:rsidRDefault="00F90E2B" w:rsidP="00E51097">
            <w:pPr>
              <w:snapToGrid w:val="0"/>
              <w:jc w:val="left"/>
              <w:rPr>
                <w:rFonts w:ascii="微软雅黑" w:eastAsia="微软雅黑" w:hAnsi="微软雅黑"/>
                <w:sz w:val="24"/>
                <w:szCs w:val="24"/>
              </w:rPr>
            </w:pPr>
            <w:r w:rsidRPr="008A5EAE">
              <w:rPr>
                <w:rFonts w:ascii="微软雅黑" w:eastAsia="微软雅黑" w:hAnsi="微软雅黑" w:hint="eastAsia"/>
                <w:sz w:val="24"/>
                <w:szCs w:val="24"/>
              </w:rPr>
              <w:t>3、</w:t>
            </w:r>
            <w:r w:rsidRPr="008A5EAE">
              <w:rPr>
                <w:rFonts w:ascii="微软雅黑" w:eastAsia="微软雅黑" w:hAnsi="微软雅黑"/>
                <w:sz w:val="24"/>
                <w:szCs w:val="24"/>
              </w:rPr>
              <w:t>全部满足点击发送即存入数</w:t>
            </w:r>
            <w:r w:rsidRPr="008A5EAE">
              <w:rPr>
                <w:rFonts w:ascii="微软雅黑" w:eastAsia="微软雅黑" w:hAnsi="微软雅黑"/>
                <w:sz w:val="24"/>
                <w:szCs w:val="24"/>
              </w:rPr>
              <w:lastRenderedPageBreak/>
              <w:t>据库</w:t>
            </w:r>
          </w:p>
          <w:p w14:paraId="54E2B87B" w14:textId="77777777" w:rsidR="00F90E2B" w:rsidRPr="008A5EAE" w:rsidRDefault="00F90E2B" w:rsidP="00E51097">
            <w:pPr>
              <w:snapToGrid w:val="0"/>
              <w:jc w:val="left"/>
              <w:rPr>
                <w:rFonts w:ascii="微软雅黑" w:eastAsia="微软雅黑" w:hAnsi="微软雅黑"/>
                <w:sz w:val="24"/>
                <w:szCs w:val="24"/>
              </w:rPr>
            </w:pPr>
          </w:p>
        </w:tc>
        <w:tc>
          <w:tcPr>
            <w:tcW w:w="3686" w:type="dxa"/>
            <w:tcBorders>
              <w:top w:val="single" w:sz="8" w:space="0" w:color="auto"/>
              <w:left w:val="single" w:sz="8" w:space="0" w:color="auto"/>
              <w:bottom w:val="single" w:sz="8" w:space="0" w:color="auto"/>
              <w:right w:val="single" w:sz="8" w:space="0" w:color="auto"/>
            </w:tcBorders>
            <w:shd w:val="clear" w:color="auto" w:fill="auto"/>
          </w:tcPr>
          <w:p w14:paraId="18CC1F54" w14:textId="77777777" w:rsidR="00F90E2B" w:rsidRPr="008A5EAE" w:rsidRDefault="00F90E2B" w:rsidP="00E51097">
            <w:pPr>
              <w:jc w:val="left"/>
              <w:rPr>
                <w:rFonts w:ascii="微软雅黑" w:eastAsia="微软雅黑" w:hAnsi="微软雅黑"/>
                <w:sz w:val="24"/>
                <w:szCs w:val="24"/>
              </w:rPr>
            </w:pPr>
            <w:r w:rsidRPr="008A5EAE">
              <w:rPr>
                <w:rFonts w:ascii="微软雅黑" w:eastAsia="微软雅黑" w:hAnsi="微软雅黑"/>
                <w:sz w:val="24"/>
                <w:szCs w:val="24"/>
              </w:rPr>
              <w:lastRenderedPageBreak/>
              <w:t>输出：</w:t>
            </w:r>
          </w:p>
          <w:p w14:paraId="69DA886B" w14:textId="77777777" w:rsidR="00F90E2B" w:rsidRPr="008A5EAE" w:rsidRDefault="00F90E2B" w:rsidP="00E51097">
            <w:pPr>
              <w:snapToGrid w:val="0"/>
              <w:jc w:val="left"/>
              <w:rPr>
                <w:rFonts w:ascii="微软雅黑" w:eastAsia="微软雅黑" w:hAnsi="微软雅黑"/>
                <w:sz w:val="14"/>
                <w:szCs w:val="14"/>
              </w:rPr>
            </w:pPr>
            <w:r w:rsidRPr="008A5EAE">
              <w:rPr>
                <w:rFonts w:ascii="微软雅黑" w:eastAsia="微软雅黑" w:hAnsi="微软雅黑" w:hint="eastAsia"/>
                <w:sz w:val="24"/>
                <w:szCs w:val="24"/>
              </w:rPr>
              <w:t>1、</w:t>
            </w:r>
            <w:r w:rsidRPr="008A5EAE">
              <w:rPr>
                <w:rFonts w:ascii="微软雅黑" w:eastAsia="微软雅黑" w:hAnsi="微软雅黑"/>
                <w:sz w:val="24"/>
                <w:szCs w:val="24"/>
              </w:rPr>
              <w:t>反馈内容为空时提示反馈内容不能为空</w:t>
            </w:r>
          </w:p>
          <w:p w14:paraId="7FB065D5" w14:textId="77777777" w:rsidR="00F90E2B" w:rsidRPr="008A5EAE" w:rsidRDefault="00F90E2B" w:rsidP="00E51097">
            <w:pPr>
              <w:snapToGrid w:val="0"/>
              <w:jc w:val="left"/>
              <w:rPr>
                <w:rFonts w:ascii="微软雅黑" w:eastAsia="微软雅黑" w:hAnsi="微软雅黑"/>
                <w:sz w:val="24"/>
                <w:szCs w:val="24"/>
              </w:rPr>
            </w:pPr>
            <w:r w:rsidRPr="008A5EAE">
              <w:rPr>
                <w:rFonts w:ascii="微软雅黑" w:eastAsia="微软雅黑" w:hAnsi="微软雅黑"/>
                <w:sz w:val="24"/>
                <w:szCs w:val="24"/>
              </w:rPr>
              <w:t>2</w:t>
            </w:r>
            <w:r w:rsidRPr="008A5EAE">
              <w:rPr>
                <w:rFonts w:ascii="微软雅黑" w:eastAsia="微软雅黑" w:hAnsi="微软雅黑" w:hint="eastAsia"/>
                <w:sz w:val="24"/>
                <w:szCs w:val="24"/>
              </w:rPr>
              <w:t>、</w:t>
            </w:r>
            <w:r w:rsidRPr="008A5EAE">
              <w:rPr>
                <w:rFonts w:ascii="微软雅黑" w:eastAsia="微软雅黑" w:hAnsi="微软雅黑"/>
                <w:sz w:val="24"/>
                <w:szCs w:val="24"/>
              </w:rPr>
              <w:t>email不存在时，提示email</w:t>
            </w:r>
            <w:r w:rsidRPr="008A5EAE">
              <w:rPr>
                <w:rFonts w:ascii="微软雅黑" w:eastAsia="微软雅黑" w:hAnsi="微软雅黑"/>
                <w:sz w:val="24"/>
                <w:szCs w:val="24"/>
              </w:rPr>
              <w:lastRenderedPageBreak/>
              <w:t>不存在</w:t>
            </w:r>
          </w:p>
          <w:p w14:paraId="2D3F8AF9" w14:textId="77777777" w:rsidR="00F90E2B" w:rsidRPr="008A5EAE" w:rsidRDefault="00F90E2B" w:rsidP="00E51097">
            <w:pPr>
              <w:snapToGrid w:val="0"/>
              <w:jc w:val="left"/>
              <w:rPr>
                <w:rFonts w:ascii="微软雅黑" w:eastAsia="微软雅黑" w:hAnsi="微软雅黑"/>
                <w:sz w:val="24"/>
                <w:szCs w:val="24"/>
              </w:rPr>
            </w:pPr>
            <w:r w:rsidRPr="008A5EAE">
              <w:rPr>
                <w:rFonts w:ascii="微软雅黑" w:eastAsia="微软雅黑" w:hAnsi="微软雅黑" w:hint="eastAsia"/>
                <w:sz w:val="24"/>
                <w:szCs w:val="24"/>
              </w:rPr>
              <w:t>3、</w:t>
            </w:r>
            <w:r w:rsidRPr="008A5EAE">
              <w:rPr>
                <w:rFonts w:ascii="微软雅黑" w:eastAsia="微软雅黑" w:hAnsi="微软雅黑"/>
                <w:sz w:val="24"/>
                <w:szCs w:val="24"/>
              </w:rPr>
              <w:t>全部满足点击发送跳转设置页面</w:t>
            </w:r>
          </w:p>
          <w:p w14:paraId="79C35030" w14:textId="77777777" w:rsidR="00F90E2B" w:rsidRPr="008A5EAE" w:rsidRDefault="00F90E2B" w:rsidP="00E51097">
            <w:pPr>
              <w:snapToGrid w:val="0"/>
              <w:jc w:val="left"/>
              <w:rPr>
                <w:rFonts w:ascii="微软雅黑" w:eastAsia="微软雅黑" w:hAnsi="微软雅黑"/>
                <w:sz w:val="24"/>
                <w:szCs w:val="24"/>
              </w:rPr>
            </w:pPr>
          </w:p>
        </w:tc>
      </w:tr>
    </w:tbl>
    <w:p w14:paraId="01F7FD10" w14:textId="77777777" w:rsidR="002C552C" w:rsidRPr="00F90E2B" w:rsidRDefault="002C552C"/>
    <w:p w14:paraId="21B3FB19" w14:textId="77777777" w:rsidR="002C552C" w:rsidRDefault="00614BDC">
      <w:pPr>
        <w:pStyle w:val="2"/>
      </w:pPr>
      <w:bookmarkStart w:id="10" w:name="_Toc301301037"/>
      <w:r>
        <w:rPr>
          <w:rFonts w:hint="eastAsia"/>
        </w:rPr>
        <w:t>特性实现</w:t>
      </w:r>
      <w:bookmarkEnd w:id="10"/>
    </w:p>
    <w:p w14:paraId="25F59BBA" w14:textId="77777777" w:rsidR="00993CC3" w:rsidRPr="005E5B61" w:rsidRDefault="00993CC3" w:rsidP="00993CC3">
      <w:pPr>
        <w:jc w:val="left"/>
        <w:rPr>
          <w:rFonts w:ascii="宋体" w:eastAsia="宋体" w:hAnsi="宋体" w:cs="宋体"/>
          <w:kern w:val="0"/>
          <w:sz w:val="24"/>
          <w:szCs w:val="24"/>
        </w:rPr>
      </w:pPr>
      <w:r>
        <w:rPr>
          <w:rFonts w:ascii="微软雅黑" w:eastAsia="微软雅黑" w:hAnsi="微软雅黑"/>
          <w:sz w:val="24"/>
          <w:szCs w:val="24"/>
        </w:rPr>
        <w:t> </w:t>
      </w:r>
      <w:r w:rsidRPr="005E5B61">
        <w:rPr>
          <w:rFonts w:ascii="宋体" w:eastAsia="宋体" w:hAnsi="宋体" w:cs="宋体" w:hint="eastAsia"/>
          <w:b/>
          <w:bCs/>
          <w:color w:val="000000"/>
          <w:kern w:val="0"/>
          <w:sz w:val="32"/>
          <w:szCs w:val="32"/>
        </w:rPr>
        <w:t>主页</w:t>
      </w:r>
    </w:p>
    <w:tbl>
      <w:tblPr>
        <w:tblW w:w="0" w:type="auto"/>
        <w:tblCellMar>
          <w:top w:w="15" w:type="dxa"/>
          <w:left w:w="15" w:type="dxa"/>
          <w:bottom w:w="15" w:type="dxa"/>
          <w:right w:w="15" w:type="dxa"/>
        </w:tblCellMar>
        <w:tblLook w:val="04A0" w:firstRow="1" w:lastRow="0" w:firstColumn="1" w:lastColumn="0" w:noHBand="0" w:noVBand="1"/>
      </w:tblPr>
      <w:tblGrid>
        <w:gridCol w:w="2822"/>
        <w:gridCol w:w="2822"/>
        <w:gridCol w:w="2782"/>
      </w:tblGrid>
      <w:tr w:rsidR="00993CC3" w:rsidRPr="005E5B61" w14:paraId="488CCDDF" w14:textId="77777777" w:rsidTr="00E51097">
        <w:trPr>
          <w:trHeight w:val="405"/>
        </w:trPr>
        <w:tc>
          <w:tcPr>
            <w:tcW w:w="315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63FA7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主页</w:t>
            </w:r>
          </w:p>
        </w:tc>
      </w:tr>
      <w:tr w:rsidR="00993CC3" w:rsidRPr="005E5B61" w14:paraId="48363D9D"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CC2BCA7"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CC27F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24F0C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34853785"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E68DC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搜索</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D9A153"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0EB01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搜索页面</w:t>
            </w:r>
          </w:p>
        </w:tc>
      </w:tr>
      <w:tr w:rsidR="00993CC3" w:rsidRPr="005E5B61" w14:paraId="3F9A7C99"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AFBDC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定位</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20FB083"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EF3874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 -</w:t>
            </w:r>
          </w:p>
        </w:tc>
      </w:tr>
      <w:tr w:rsidR="00993CC3" w:rsidRPr="005E5B61" w14:paraId="35994268"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AADB7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推荐电影轮播图</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B13A1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F0D8AF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电影详情页面</w:t>
            </w:r>
          </w:p>
        </w:tc>
      </w:tr>
      <w:tr w:rsidR="00993CC3" w:rsidRPr="005E5B61" w14:paraId="74BF2009" w14:textId="77777777" w:rsidTr="00E51097">
        <w:trPr>
          <w:trHeight w:val="58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395625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最近更新推荐列表</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EAF6FB"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511BE5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电影详情页面/最近更新页面</w:t>
            </w:r>
          </w:p>
        </w:tc>
      </w:tr>
      <w:tr w:rsidR="00993CC3" w:rsidRPr="005E5B61" w14:paraId="02E636B1"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3CE7B6"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猜你喜欢推荐展示</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92276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BFF798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地点详情页面/电影详情页面</w:t>
            </w:r>
          </w:p>
        </w:tc>
      </w:tr>
    </w:tbl>
    <w:p w14:paraId="54CCE770" w14:textId="77777777" w:rsidR="00993CC3" w:rsidRPr="005E5B61" w:rsidRDefault="00993CC3" w:rsidP="00993CC3">
      <w:pPr>
        <w:jc w:val="left"/>
        <w:rPr>
          <w:rFonts w:ascii="宋体" w:eastAsia="宋体" w:hAnsi="宋体" w:cs="宋体"/>
          <w:vanish/>
          <w:kern w:val="0"/>
          <w:sz w:val="24"/>
          <w:szCs w:val="24"/>
        </w:rPr>
      </w:pPr>
    </w:p>
    <w:p w14:paraId="53D783F0" w14:textId="77777777" w:rsidR="00993CC3" w:rsidRDefault="00993CC3" w:rsidP="00993CC3">
      <w:pPr>
        <w:spacing w:line="312" w:lineRule="auto"/>
        <w:jc w:val="left"/>
        <w:rPr>
          <w:rFonts w:ascii="微软雅黑" w:eastAsia="微软雅黑" w:hAnsi="微软雅黑" w:cs="宋体"/>
          <w:color w:val="000000"/>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75"/>
        <w:gridCol w:w="2775"/>
        <w:gridCol w:w="2730"/>
      </w:tblGrid>
      <w:tr w:rsidR="00993CC3" w:rsidRPr="005E5B61" w14:paraId="6885DD29" w14:textId="77777777" w:rsidTr="00E51097">
        <w:trPr>
          <w:trHeight w:val="405"/>
        </w:trPr>
        <w:tc>
          <w:tcPr>
            <w:tcW w:w="277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ED6D46"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最近更新页</w:t>
            </w:r>
          </w:p>
        </w:tc>
      </w:tr>
      <w:tr w:rsidR="00993CC3" w:rsidRPr="005E5B61" w14:paraId="624872AD"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28259B7"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内容</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B8A9E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事件</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5BF16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事件内容</w:t>
            </w:r>
          </w:p>
        </w:tc>
      </w:tr>
      <w:tr w:rsidR="00993CC3" w:rsidRPr="005E5B61" w14:paraId="11112245"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643F87"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最近更新电影展示</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0E5D663"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页面跳转</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5E849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电影详情页面</w:t>
            </w:r>
          </w:p>
        </w:tc>
      </w:tr>
    </w:tbl>
    <w:p w14:paraId="595C783F" w14:textId="77777777" w:rsidR="00993CC3" w:rsidRPr="005E5B61" w:rsidRDefault="00993CC3" w:rsidP="00993CC3">
      <w:pPr>
        <w:spacing w:line="312" w:lineRule="auto"/>
        <w:jc w:val="left"/>
        <w:rPr>
          <w:rFonts w:ascii="宋体" w:eastAsia="宋体" w:hAnsi="宋体" w:cs="宋体"/>
          <w:kern w:val="0"/>
          <w:sz w:val="24"/>
          <w:szCs w:val="24"/>
        </w:rPr>
      </w:pPr>
      <w:r w:rsidRPr="005E5B61">
        <w:rPr>
          <w:rFonts w:ascii="微软雅黑" w:eastAsia="微软雅黑" w:hAnsi="微软雅黑" w:cs="宋体" w:hint="eastAsia"/>
          <w:color w:val="000000"/>
          <w:kern w:val="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775"/>
        <w:gridCol w:w="2775"/>
        <w:gridCol w:w="2730"/>
      </w:tblGrid>
      <w:tr w:rsidR="00993CC3" w:rsidRPr="005E5B61" w14:paraId="3AA5E641" w14:textId="77777777" w:rsidTr="00E51097">
        <w:trPr>
          <w:trHeight w:val="405"/>
        </w:trPr>
        <w:tc>
          <w:tcPr>
            <w:tcW w:w="277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7DF82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地点详情页</w:t>
            </w:r>
          </w:p>
        </w:tc>
      </w:tr>
      <w:tr w:rsidR="00993CC3" w:rsidRPr="005E5B61" w14:paraId="6A123284"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7F2FA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内容</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F53933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事件</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43DA1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事件内容</w:t>
            </w:r>
          </w:p>
        </w:tc>
      </w:tr>
      <w:tr w:rsidR="00993CC3" w:rsidRPr="005E5B61" w14:paraId="162E110A"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28D887"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周边</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507A66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页面跳转</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88BFA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地点详情页_周边页</w:t>
            </w:r>
          </w:p>
        </w:tc>
      </w:tr>
      <w:tr w:rsidR="00993CC3" w:rsidRPr="005E5B61" w14:paraId="58156D5F"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50612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收藏</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6AC220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点击变色</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A2795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个人中心页收藏更新</w:t>
            </w:r>
          </w:p>
        </w:tc>
      </w:tr>
      <w:tr w:rsidR="00993CC3" w:rsidRPr="005E5B61" w14:paraId="4BADAF79"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11B7E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lastRenderedPageBreak/>
              <w:t>电影列表展示</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7C892A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页面跳转</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ADD41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电影详情页面</w:t>
            </w:r>
          </w:p>
        </w:tc>
      </w:tr>
    </w:tbl>
    <w:p w14:paraId="61319563" w14:textId="77777777" w:rsidR="00993CC3" w:rsidRPr="005E5B61" w:rsidRDefault="00993CC3" w:rsidP="00993CC3">
      <w:pPr>
        <w:spacing w:line="312" w:lineRule="auto"/>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75"/>
        <w:gridCol w:w="2775"/>
        <w:gridCol w:w="2730"/>
      </w:tblGrid>
      <w:tr w:rsidR="00993CC3" w:rsidRPr="005E5B61" w14:paraId="2A92AD6D" w14:textId="77777777" w:rsidTr="00E51097">
        <w:trPr>
          <w:trHeight w:val="405"/>
        </w:trPr>
        <w:tc>
          <w:tcPr>
            <w:tcW w:w="828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63CEE67"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地点详情页_周边页</w:t>
            </w:r>
          </w:p>
        </w:tc>
      </w:tr>
      <w:tr w:rsidR="00993CC3" w:rsidRPr="005E5B61" w14:paraId="7CCDC7C2"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813F76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内容</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107FFB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事件</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E9F7A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事件内容</w:t>
            </w:r>
          </w:p>
        </w:tc>
      </w:tr>
      <w:tr w:rsidR="00993CC3" w:rsidRPr="005E5B61" w14:paraId="4CDEB303"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D75497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电影</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8F90E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页面跳转</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9B5C1F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地点详情页</w:t>
            </w:r>
          </w:p>
        </w:tc>
      </w:tr>
      <w:tr w:rsidR="00993CC3" w:rsidRPr="005E5B61" w14:paraId="2A6C3081"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686603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收藏</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260DE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点击变色</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AF0FED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个人中心页收藏更新</w:t>
            </w:r>
          </w:p>
        </w:tc>
      </w:tr>
      <w:tr w:rsidR="00993CC3" w:rsidRPr="005E5B61" w14:paraId="51E64951"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8D8E8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周边地点列表展示</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8A14CF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页面跳转</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F13B3D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地点详情页面</w:t>
            </w:r>
          </w:p>
        </w:tc>
      </w:tr>
      <w:tr w:rsidR="00993CC3" w:rsidRPr="005E5B61" w14:paraId="74139DDA" w14:textId="77777777" w:rsidTr="00E51097">
        <w:trPr>
          <w:trHeight w:val="405"/>
        </w:trPr>
        <w:tc>
          <w:tcPr>
            <w:tcW w:w="828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A9793F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微软雅黑" w:eastAsia="微软雅黑" w:hAnsi="微软雅黑" w:cs="宋体" w:hint="eastAsia"/>
                <w:color w:val="000000"/>
                <w:kern w:val="0"/>
                <w:sz w:val="24"/>
                <w:szCs w:val="24"/>
              </w:rPr>
              <w:t> </w:t>
            </w:r>
            <w:r w:rsidRPr="005E5B61">
              <w:rPr>
                <w:rFonts w:ascii="宋体" w:eastAsia="宋体" w:hAnsi="宋体" w:cs="宋体" w:hint="eastAsia"/>
                <w:color w:val="000000"/>
                <w:kern w:val="0"/>
                <w:sz w:val="24"/>
                <w:szCs w:val="24"/>
              </w:rPr>
              <w:t>电影详情页</w:t>
            </w:r>
          </w:p>
        </w:tc>
      </w:tr>
      <w:tr w:rsidR="00993CC3" w:rsidRPr="005E5B61" w14:paraId="6A0D95C4"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F9BA676"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内容</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4DD6D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事件</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2386F2B"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事件内容</w:t>
            </w:r>
          </w:p>
        </w:tc>
      </w:tr>
      <w:tr w:rsidR="00993CC3" w:rsidRPr="005E5B61" w14:paraId="4C317269"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637810B"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收藏</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5E565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点击变色</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223AA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个人中心页收藏更新</w:t>
            </w:r>
          </w:p>
        </w:tc>
      </w:tr>
      <w:tr w:rsidR="00993CC3" w:rsidRPr="005E5B61" w14:paraId="7998ABB4"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FFEFA2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剧情列表展示</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CF024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页面跳转</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798524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地点详情页_周边页</w:t>
            </w:r>
          </w:p>
        </w:tc>
      </w:tr>
    </w:tbl>
    <w:p w14:paraId="710010A6" w14:textId="77777777" w:rsidR="00993CC3" w:rsidRPr="005E5B61" w:rsidRDefault="00993CC3" w:rsidP="00993CC3">
      <w:pPr>
        <w:spacing w:line="312" w:lineRule="auto"/>
        <w:jc w:val="left"/>
        <w:rPr>
          <w:rFonts w:ascii="宋体" w:eastAsia="宋体" w:hAnsi="宋体" w:cs="宋体"/>
          <w:kern w:val="0"/>
          <w:sz w:val="24"/>
          <w:szCs w:val="24"/>
        </w:rPr>
      </w:pPr>
      <w:r w:rsidRPr="005E5B61">
        <w:rPr>
          <w:rFonts w:ascii="微软雅黑" w:eastAsia="微软雅黑" w:hAnsi="微软雅黑" w:cs="宋体" w:hint="eastAsia"/>
          <w:color w:val="000000"/>
          <w:kern w:val="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775"/>
        <w:gridCol w:w="2775"/>
        <w:gridCol w:w="2730"/>
      </w:tblGrid>
      <w:tr w:rsidR="00993CC3" w:rsidRPr="005E5B61" w14:paraId="49531BC1" w14:textId="77777777" w:rsidTr="00E51097">
        <w:trPr>
          <w:trHeight w:val="405"/>
        </w:trPr>
        <w:tc>
          <w:tcPr>
            <w:tcW w:w="277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8B9EA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电影周边页</w:t>
            </w:r>
          </w:p>
        </w:tc>
      </w:tr>
      <w:tr w:rsidR="00993CC3" w:rsidRPr="005E5B61" w14:paraId="083878FF"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5C8AD7"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内容</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4717C6"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事件</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67CD36"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事件内容</w:t>
            </w:r>
          </w:p>
        </w:tc>
      </w:tr>
      <w:tr w:rsidR="00993CC3" w:rsidRPr="005E5B61" w14:paraId="1387D102"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986832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收藏</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862A266"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点击变色</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FCE91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个人中心页收藏更新</w:t>
            </w:r>
          </w:p>
        </w:tc>
      </w:tr>
      <w:tr w:rsidR="00993CC3" w:rsidRPr="005E5B61" w14:paraId="227B41B6"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C69FA8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周边地点列表展示</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8BD5E8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页面跳转</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E0CF3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地点详情页</w:t>
            </w:r>
          </w:p>
        </w:tc>
      </w:tr>
    </w:tbl>
    <w:p w14:paraId="6D94A1D4" w14:textId="77777777" w:rsidR="00993CC3" w:rsidRPr="005E5B61" w:rsidRDefault="00993CC3" w:rsidP="00993CC3">
      <w:pPr>
        <w:spacing w:line="312" w:lineRule="auto"/>
        <w:jc w:val="left"/>
        <w:rPr>
          <w:rFonts w:ascii="宋体" w:eastAsia="宋体" w:hAnsi="宋体" w:cs="宋体"/>
          <w:kern w:val="0"/>
          <w:sz w:val="24"/>
          <w:szCs w:val="24"/>
        </w:rPr>
      </w:pPr>
      <w:r w:rsidRPr="005E5B61">
        <w:rPr>
          <w:rFonts w:ascii="微软雅黑" w:eastAsia="微软雅黑" w:hAnsi="微软雅黑" w:cs="宋体" w:hint="eastAsia"/>
          <w:b/>
          <w:bCs/>
          <w:color w:val="000000"/>
          <w:kern w:val="0"/>
          <w:sz w:val="32"/>
          <w:szCs w:val="32"/>
        </w:rPr>
        <w:t>电影页</w:t>
      </w:r>
    </w:p>
    <w:tbl>
      <w:tblPr>
        <w:tblW w:w="0" w:type="auto"/>
        <w:tblCellMar>
          <w:top w:w="15" w:type="dxa"/>
          <w:left w:w="15" w:type="dxa"/>
          <w:bottom w:w="15" w:type="dxa"/>
          <w:right w:w="15" w:type="dxa"/>
        </w:tblCellMar>
        <w:tblLook w:val="04A0" w:firstRow="1" w:lastRow="0" w:firstColumn="1" w:lastColumn="0" w:noHBand="0" w:noVBand="1"/>
      </w:tblPr>
      <w:tblGrid>
        <w:gridCol w:w="2818"/>
        <w:gridCol w:w="2817"/>
        <w:gridCol w:w="2791"/>
      </w:tblGrid>
      <w:tr w:rsidR="00993CC3" w:rsidRPr="005E5B61" w14:paraId="03570DD2" w14:textId="77777777" w:rsidTr="00E51097">
        <w:trPr>
          <w:trHeight w:val="405"/>
        </w:trPr>
        <w:tc>
          <w:tcPr>
            <w:tcW w:w="315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11437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电影页</w:t>
            </w:r>
          </w:p>
        </w:tc>
      </w:tr>
      <w:tr w:rsidR="00993CC3" w:rsidRPr="005E5B61" w14:paraId="181E2477"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B9EB0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7B7A0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049D9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2EED2B07"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6999B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搜索</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3AA29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7CAC5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搜索页面</w:t>
            </w:r>
          </w:p>
        </w:tc>
      </w:tr>
      <w:tr w:rsidR="00993CC3" w:rsidRPr="005E5B61" w14:paraId="3A02DE55"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B986AB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经典电影主题推荐</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42805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F415FB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电影专题页面</w:t>
            </w:r>
          </w:p>
        </w:tc>
      </w:tr>
      <w:tr w:rsidR="00993CC3" w:rsidRPr="005E5B61" w14:paraId="6BB8230B" w14:textId="77777777" w:rsidTr="00E51097">
        <w:trPr>
          <w:trHeight w:val="58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B182DE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电影筛选</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A50A2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B822AF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筛选页面</w:t>
            </w:r>
          </w:p>
        </w:tc>
      </w:tr>
      <w:tr w:rsidR="00993CC3" w:rsidRPr="005E5B61" w14:paraId="41D09B9E" w14:textId="77777777" w:rsidTr="00E51097">
        <w:trPr>
          <w:trHeight w:val="52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22555D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主题展示</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5B8BF3"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14B78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电影详情页面/电影主题页面</w:t>
            </w:r>
          </w:p>
        </w:tc>
      </w:tr>
      <w:tr w:rsidR="00993CC3" w:rsidRPr="005E5B61" w14:paraId="65AA2D39"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EEC873"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电影主题展示列表</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8CCBA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6CB00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电影主题页面</w:t>
            </w:r>
          </w:p>
        </w:tc>
      </w:tr>
    </w:tbl>
    <w:p w14:paraId="4C95C989" w14:textId="77777777" w:rsidR="00993CC3" w:rsidRPr="005E5B61" w:rsidRDefault="00993CC3" w:rsidP="00993CC3">
      <w:pPr>
        <w:jc w:val="left"/>
        <w:rPr>
          <w:rFonts w:ascii="宋体" w:eastAsia="宋体" w:hAnsi="宋体" w:cs="宋体"/>
          <w:vanish/>
          <w:kern w:val="0"/>
          <w:sz w:val="24"/>
          <w:szCs w:val="24"/>
        </w:rPr>
      </w:pPr>
    </w:p>
    <w:p w14:paraId="296160D7" w14:textId="77777777" w:rsidR="00993CC3" w:rsidRPr="005E5B61" w:rsidRDefault="00993CC3" w:rsidP="00993CC3">
      <w:pPr>
        <w:spacing w:line="312" w:lineRule="auto"/>
        <w:jc w:val="left"/>
        <w:rPr>
          <w:rFonts w:ascii="宋体" w:eastAsia="宋体" w:hAnsi="宋体" w:cs="宋体"/>
          <w:kern w:val="0"/>
          <w:sz w:val="24"/>
          <w:szCs w:val="24"/>
        </w:rPr>
      </w:pPr>
      <w:r w:rsidRPr="005E5B61">
        <w:rPr>
          <w:rFonts w:ascii="微软雅黑" w:eastAsia="微软雅黑" w:hAnsi="微软雅黑" w:cs="宋体" w:hint="eastAsia"/>
          <w:color w:val="000000"/>
          <w:kern w:val="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775"/>
        <w:gridCol w:w="2775"/>
        <w:gridCol w:w="2730"/>
      </w:tblGrid>
      <w:tr w:rsidR="00993CC3" w:rsidRPr="005E5B61" w14:paraId="2B456FC7" w14:textId="77777777" w:rsidTr="00E51097">
        <w:trPr>
          <w:trHeight w:val="405"/>
        </w:trPr>
        <w:tc>
          <w:tcPr>
            <w:tcW w:w="277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CCEA4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lastRenderedPageBreak/>
              <w:t>筛选页</w:t>
            </w:r>
          </w:p>
        </w:tc>
      </w:tr>
      <w:tr w:rsidR="00993CC3" w:rsidRPr="005E5B61" w14:paraId="73830195"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DDFD0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内容</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C4110A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事件</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72863A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事件内容</w:t>
            </w:r>
          </w:p>
        </w:tc>
      </w:tr>
      <w:tr w:rsidR="00993CC3" w:rsidRPr="005E5B61" w14:paraId="5E71193D"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E0B92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热门电影列表展示</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F2ACE2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页面跳转</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8346E1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电影详情页</w:t>
            </w:r>
          </w:p>
        </w:tc>
      </w:tr>
    </w:tbl>
    <w:p w14:paraId="33E216AC" w14:textId="77777777" w:rsidR="00993CC3" w:rsidRDefault="00993CC3" w:rsidP="00993CC3">
      <w:pPr>
        <w:spacing w:line="312" w:lineRule="auto"/>
        <w:jc w:val="left"/>
        <w:rPr>
          <w:rFonts w:ascii="微软雅黑" w:eastAsia="微软雅黑" w:hAnsi="微软雅黑" w:cs="宋体"/>
          <w:kern w:val="0"/>
          <w:sz w:val="24"/>
          <w:szCs w:val="24"/>
        </w:rPr>
      </w:pPr>
    </w:p>
    <w:p w14:paraId="038C9257" w14:textId="77777777" w:rsidR="00993CC3" w:rsidRDefault="00993CC3" w:rsidP="00993CC3">
      <w:pPr>
        <w:spacing w:line="312" w:lineRule="auto"/>
        <w:jc w:val="left"/>
        <w:rPr>
          <w:rFonts w:ascii="微软雅黑" w:eastAsia="微软雅黑" w:hAnsi="微软雅黑" w:cs="宋体"/>
          <w:kern w:val="0"/>
          <w:sz w:val="24"/>
          <w:szCs w:val="24"/>
        </w:rPr>
      </w:pPr>
    </w:p>
    <w:p w14:paraId="42D6BC84" w14:textId="77777777" w:rsidR="00993CC3" w:rsidRPr="005E5B61" w:rsidRDefault="00993CC3" w:rsidP="00993CC3">
      <w:pPr>
        <w:spacing w:line="312" w:lineRule="auto"/>
        <w:jc w:val="left"/>
        <w:rPr>
          <w:rFonts w:ascii="微软雅黑" w:eastAsia="微软雅黑" w:hAnsi="微软雅黑"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75"/>
        <w:gridCol w:w="2775"/>
        <w:gridCol w:w="2730"/>
      </w:tblGrid>
      <w:tr w:rsidR="00993CC3" w:rsidRPr="005E5B61" w14:paraId="16540AC8" w14:textId="77777777" w:rsidTr="00E51097">
        <w:trPr>
          <w:trHeight w:val="405"/>
        </w:trPr>
        <w:tc>
          <w:tcPr>
            <w:tcW w:w="277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0AF48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电影专题页</w:t>
            </w:r>
          </w:p>
        </w:tc>
      </w:tr>
      <w:tr w:rsidR="00993CC3" w:rsidRPr="005E5B61" w14:paraId="1408B385"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12E5A6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内容</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4FAAD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事件</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58D5A3"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 w:val="24"/>
                <w:szCs w:val="24"/>
              </w:rPr>
              <w:t>事件内容</w:t>
            </w:r>
          </w:p>
        </w:tc>
      </w:tr>
      <w:tr w:rsidR="00993CC3" w:rsidRPr="005E5B61" w14:paraId="45E3DB95" w14:textId="77777777" w:rsidTr="00E51097">
        <w:trPr>
          <w:trHeight w:val="405"/>
        </w:trPr>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DBBEF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电影专题列表展示</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3A1F2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页面跳转</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C962E6"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 w:val="24"/>
                <w:szCs w:val="24"/>
              </w:rPr>
              <w:t>电影详情页</w:t>
            </w:r>
          </w:p>
        </w:tc>
      </w:tr>
    </w:tbl>
    <w:p w14:paraId="516BCEA6" w14:textId="77777777" w:rsidR="00993CC3" w:rsidRPr="005E5B61" w:rsidRDefault="00993CC3" w:rsidP="00993CC3">
      <w:pPr>
        <w:spacing w:line="312" w:lineRule="auto"/>
        <w:jc w:val="left"/>
        <w:rPr>
          <w:rFonts w:ascii="宋体" w:eastAsia="宋体" w:hAnsi="宋体" w:cs="宋体"/>
          <w:kern w:val="0"/>
          <w:sz w:val="24"/>
          <w:szCs w:val="24"/>
        </w:rPr>
      </w:pPr>
      <w:r w:rsidRPr="005E5B61">
        <w:rPr>
          <w:rFonts w:ascii="微软雅黑" w:eastAsia="微软雅黑" w:hAnsi="微软雅黑" w:cs="宋体" w:hint="eastAsia"/>
          <w:b/>
          <w:bCs/>
          <w:color w:val="000000"/>
          <w:kern w:val="0"/>
          <w:sz w:val="32"/>
          <w:szCs w:val="32"/>
        </w:rPr>
        <w:t>动态页</w:t>
      </w:r>
    </w:p>
    <w:tbl>
      <w:tblPr>
        <w:tblW w:w="0" w:type="auto"/>
        <w:tblCellMar>
          <w:top w:w="15" w:type="dxa"/>
          <w:left w:w="15" w:type="dxa"/>
          <w:bottom w:w="15" w:type="dxa"/>
          <w:right w:w="15" w:type="dxa"/>
        </w:tblCellMar>
        <w:tblLook w:val="04A0" w:firstRow="1" w:lastRow="0" w:firstColumn="1" w:lastColumn="0" w:noHBand="0" w:noVBand="1"/>
      </w:tblPr>
      <w:tblGrid>
        <w:gridCol w:w="2818"/>
        <w:gridCol w:w="2817"/>
        <w:gridCol w:w="2791"/>
      </w:tblGrid>
      <w:tr w:rsidR="00993CC3" w:rsidRPr="005E5B61" w14:paraId="4BE0A1CA" w14:textId="77777777" w:rsidTr="00E51097">
        <w:trPr>
          <w:trHeight w:val="405"/>
        </w:trPr>
        <w:tc>
          <w:tcPr>
            <w:tcW w:w="315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FE3A93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动态页面</w:t>
            </w:r>
          </w:p>
        </w:tc>
      </w:tr>
      <w:tr w:rsidR="00993CC3" w:rsidRPr="005E5B61" w14:paraId="6CDB20EA"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AB9C4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997E83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B5B486"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24C94202"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8A9F9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搜索</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19B4A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73559F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搜索页面</w:t>
            </w:r>
          </w:p>
        </w:tc>
      </w:tr>
      <w:tr w:rsidR="00993CC3" w:rsidRPr="005E5B61" w14:paraId="3C9CA3E8" w14:textId="77777777" w:rsidTr="00E51097">
        <w:trPr>
          <w:trHeight w:val="58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F6021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动态列表</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BA40F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5BD23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动态详情页面</w:t>
            </w:r>
          </w:p>
        </w:tc>
      </w:tr>
      <w:tr w:rsidR="00993CC3" w:rsidRPr="005E5B61" w14:paraId="340DFCCD"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048D4F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添加按钮</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51F183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EFF16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动态发表页面</w:t>
            </w:r>
          </w:p>
        </w:tc>
      </w:tr>
    </w:tbl>
    <w:p w14:paraId="17A8176C" w14:textId="77777777" w:rsidR="00993CC3" w:rsidRDefault="00993CC3" w:rsidP="00993CC3">
      <w:pPr>
        <w:spacing w:line="312" w:lineRule="auto"/>
        <w:jc w:val="left"/>
        <w:rPr>
          <w:rFonts w:ascii="微软雅黑" w:eastAsia="微软雅黑" w:hAnsi="微软雅黑" w:cs="宋体"/>
          <w:kern w:val="0"/>
          <w:sz w:val="24"/>
          <w:szCs w:val="24"/>
        </w:rPr>
      </w:pPr>
    </w:p>
    <w:p w14:paraId="269740A2" w14:textId="77777777" w:rsidR="00993CC3" w:rsidRPr="005E5B61" w:rsidRDefault="00993CC3" w:rsidP="00993CC3">
      <w:pPr>
        <w:spacing w:line="312" w:lineRule="auto"/>
        <w:jc w:val="left"/>
        <w:rPr>
          <w:rFonts w:ascii="微软雅黑" w:eastAsia="微软雅黑" w:hAnsi="微软雅黑" w:cs="宋体"/>
          <w:vanish/>
          <w:kern w:val="0"/>
          <w:sz w:val="24"/>
          <w:szCs w:val="24"/>
        </w:rPr>
      </w:pPr>
    </w:p>
    <w:p w14:paraId="13975BC0"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31"/>
        <w:gridCol w:w="2817"/>
        <w:gridCol w:w="2778"/>
      </w:tblGrid>
      <w:tr w:rsidR="00993CC3" w:rsidRPr="005E5B61" w14:paraId="24F9D811" w14:textId="77777777" w:rsidTr="00E51097">
        <w:trPr>
          <w:trHeight w:val="405"/>
        </w:trPr>
        <w:tc>
          <w:tcPr>
            <w:tcW w:w="316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A7808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发表动态页面</w:t>
            </w:r>
          </w:p>
        </w:tc>
      </w:tr>
      <w:tr w:rsidR="00993CC3" w:rsidRPr="005E5B61" w14:paraId="20C6BF57"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FE2B9A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F9EFD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73350B"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6B5D0407" w14:textId="77777777" w:rsidTr="00E51097">
        <w:trPr>
          <w:trHeight w:val="58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A7260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发表动态</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E69AD16"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721EBB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发文字页面</w:t>
            </w:r>
          </w:p>
        </w:tc>
      </w:tr>
      <w:tr w:rsidR="00993CC3" w:rsidRPr="005E5B61" w14:paraId="3C75614C"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A70691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发图片选项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7B99F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CFD043"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发图片页面</w:t>
            </w:r>
          </w:p>
        </w:tc>
      </w:tr>
      <w:tr w:rsidR="00993CC3" w:rsidRPr="005E5B61" w14:paraId="24658923" w14:textId="77777777" w:rsidTr="00E51097">
        <w:trPr>
          <w:trHeight w:val="540"/>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E227AF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发视频选项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BD47E8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2077D7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发视屏页面</w:t>
            </w:r>
          </w:p>
        </w:tc>
      </w:tr>
    </w:tbl>
    <w:p w14:paraId="664AD90E" w14:textId="77777777" w:rsidR="00993CC3" w:rsidRDefault="00993CC3" w:rsidP="00993CC3">
      <w:pPr>
        <w:jc w:val="left"/>
        <w:rPr>
          <w:rFonts w:ascii="宋体" w:eastAsia="宋体" w:hAnsi="宋体" w:cs="宋体"/>
          <w:kern w:val="0"/>
          <w:sz w:val="24"/>
          <w:szCs w:val="24"/>
        </w:rPr>
      </w:pPr>
    </w:p>
    <w:p w14:paraId="6075EA04" w14:textId="77777777" w:rsidR="00993CC3" w:rsidRPr="005E5B61" w:rsidRDefault="00993CC3" w:rsidP="00993CC3">
      <w:pPr>
        <w:jc w:val="left"/>
        <w:rPr>
          <w:rFonts w:ascii="宋体" w:eastAsia="宋体" w:hAnsi="宋体" w:cs="宋体"/>
          <w:vanish/>
          <w:kern w:val="0"/>
          <w:sz w:val="24"/>
          <w:szCs w:val="24"/>
        </w:rPr>
      </w:pPr>
    </w:p>
    <w:p w14:paraId="269F85EE"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31"/>
        <w:gridCol w:w="2817"/>
        <w:gridCol w:w="2778"/>
      </w:tblGrid>
      <w:tr w:rsidR="00993CC3" w:rsidRPr="005E5B61" w14:paraId="7DA4D77C" w14:textId="77777777" w:rsidTr="00E51097">
        <w:trPr>
          <w:trHeight w:val="405"/>
        </w:trPr>
        <w:tc>
          <w:tcPr>
            <w:tcW w:w="316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E1B33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lastRenderedPageBreak/>
              <w:t>发文字页面</w:t>
            </w:r>
          </w:p>
        </w:tc>
      </w:tr>
      <w:tr w:rsidR="00993CC3" w:rsidRPr="005E5B61" w14:paraId="4D34E2A4"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EBAB1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70F01F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CC646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469952BC" w14:textId="77777777" w:rsidTr="00E51097">
        <w:trPr>
          <w:trHeight w:val="58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E786E6"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发送按钮</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2EC673"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单击</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67FF9A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发送动态并返回展示最新内容</w:t>
            </w:r>
          </w:p>
        </w:tc>
      </w:tr>
      <w:tr w:rsidR="00993CC3" w:rsidRPr="005E5B61" w14:paraId="20EB622F"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07D2B0"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内容编辑区</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E2A5BFD"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A17DFA4"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w:t>
            </w:r>
          </w:p>
        </w:tc>
      </w:tr>
    </w:tbl>
    <w:p w14:paraId="0122631E" w14:textId="77777777" w:rsidR="00993CC3" w:rsidRDefault="00993CC3" w:rsidP="00993CC3">
      <w:pPr>
        <w:jc w:val="left"/>
        <w:rPr>
          <w:rFonts w:ascii="宋体" w:eastAsia="宋体" w:hAnsi="宋体" w:cs="宋体"/>
          <w:kern w:val="0"/>
          <w:sz w:val="24"/>
          <w:szCs w:val="24"/>
        </w:rPr>
      </w:pPr>
    </w:p>
    <w:p w14:paraId="1F4138A9" w14:textId="77777777" w:rsidR="00993CC3" w:rsidRDefault="00993CC3" w:rsidP="00993CC3">
      <w:pPr>
        <w:jc w:val="left"/>
        <w:rPr>
          <w:rFonts w:ascii="宋体" w:eastAsia="宋体" w:hAnsi="宋体" w:cs="宋体"/>
          <w:kern w:val="0"/>
          <w:sz w:val="24"/>
          <w:szCs w:val="24"/>
        </w:rPr>
      </w:pPr>
    </w:p>
    <w:p w14:paraId="24277F2B" w14:textId="77777777" w:rsidR="00993CC3" w:rsidRDefault="00993CC3" w:rsidP="00993CC3">
      <w:pPr>
        <w:jc w:val="left"/>
        <w:rPr>
          <w:rFonts w:ascii="宋体" w:eastAsia="宋体" w:hAnsi="宋体" w:cs="宋体"/>
          <w:kern w:val="0"/>
          <w:sz w:val="24"/>
          <w:szCs w:val="24"/>
        </w:rPr>
      </w:pPr>
    </w:p>
    <w:p w14:paraId="1A465673" w14:textId="77777777" w:rsidR="00993CC3" w:rsidRDefault="00993CC3" w:rsidP="00993CC3">
      <w:pPr>
        <w:jc w:val="left"/>
        <w:rPr>
          <w:rFonts w:ascii="宋体" w:eastAsia="宋体" w:hAnsi="宋体" w:cs="宋体"/>
          <w:kern w:val="0"/>
          <w:sz w:val="24"/>
          <w:szCs w:val="24"/>
        </w:rPr>
      </w:pPr>
    </w:p>
    <w:p w14:paraId="176F2FFE" w14:textId="77777777" w:rsidR="00993CC3" w:rsidRPr="005E5B61" w:rsidRDefault="00993CC3" w:rsidP="00993CC3">
      <w:pPr>
        <w:jc w:val="left"/>
        <w:rPr>
          <w:rFonts w:ascii="宋体" w:eastAsia="宋体" w:hAnsi="宋体" w:cs="宋体"/>
          <w:vanish/>
          <w:kern w:val="0"/>
          <w:sz w:val="24"/>
          <w:szCs w:val="24"/>
        </w:rPr>
      </w:pPr>
    </w:p>
    <w:p w14:paraId="1F90D391"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31"/>
        <w:gridCol w:w="2817"/>
        <w:gridCol w:w="2778"/>
      </w:tblGrid>
      <w:tr w:rsidR="00993CC3" w:rsidRPr="005E5B61" w14:paraId="37A85545" w14:textId="77777777" w:rsidTr="00E51097">
        <w:trPr>
          <w:trHeight w:val="405"/>
        </w:trPr>
        <w:tc>
          <w:tcPr>
            <w:tcW w:w="316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2112AE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发图片页面</w:t>
            </w:r>
          </w:p>
        </w:tc>
      </w:tr>
      <w:tr w:rsidR="00993CC3" w:rsidRPr="005E5B61" w14:paraId="5B1EE57C"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FDC1CBB"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47203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AC394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4D52F8BF" w14:textId="77777777" w:rsidTr="00E51097">
        <w:trPr>
          <w:trHeight w:val="58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56ADD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发送按钮</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57411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单击</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689CC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发送动态并返回展示最新内容</w:t>
            </w:r>
          </w:p>
        </w:tc>
      </w:tr>
      <w:tr w:rsidR="00993CC3" w:rsidRPr="005E5B61" w14:paraId="194612BB"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1DA6A9"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内容编辑区</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38F4AC2"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33B225"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w:t>
            </w:r>
          </w:p>
        </w:tc>
      </w:tr>
      <w:tr w:rsidR="00993CC3" w:rsidRPr="005E5B61" w14:paraId="70937373"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4948E1"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添加图片选项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7DBB61"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单击</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8A3156"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图片</w:t>
            </w:r>
          </w:p>
        </w:tc>
      </w:tr>
    </w:tbl>
    <w:p w14:paraId="63C1005B" w14:textId="77777777" w:rsidR="00993CC3" w:rsidRDefault="00993CC3" w:rsidP="00993CC3">
      <w:pPr>
        <w:jc w:val="left"/>
        <w:rPr>
          <w:rFonts w:ascii="宋体" w:eastAsia="宋体" w:hAnsi="宋体" w:cs="宋体"/>
          <w:kern w:val="0"/>
          <w:sz w:val="24"/>
          <w:szCs w:val="24"/>
        </w:rPr>
      </w:pPr>
    </w:p>
    <w:p w14:paraId="7E378D61" w14:textId="77777777" w:rsidR="00993CC3" w:rsidRPr="005E5B61" w:rsidRDefault="00993CC3" w:rsidP="00993CC3">
      <w:pPr>
        <w:jc w:val="left"/>
        <w:rPr>
          <w:rFonts w:ascii="宋体" w:eastAsia="宋体" w:hAnsi="宋体" w:cs="宋体"/>
          <w:vanish/>
          <w:kern w:val="0"/>
          <w:sz w:val="24"/>
          <w:szCs w:val="24"/>
        </w:rPr>
      </w:pPr>
    </w:p>
    <w:p w14:paraId="3437B8C7"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22"/>
        <w:gridCol w:w="2822"/>
        <w:gridCol w:w="2782"/>
      </w:tblGrid>
      <w:tr w:rsidR="00993CC3" w:rsidRPr="005E5B61" w14:paraId="36030871" w14:textId="77777777" w:rsidTr="00E51097">
        <w:trPr>
          <w:trHeight w:val="405"/>
        </w:trPr>
        <w:tc>
          <w:tcPr>
            <w:tcW w:w="315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8B86B8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动态详情页面</w:t>
            </w:r>
          </w:p>
        </w:tc>
      </w:tr>
      <w:tr w:rsidR="00993CC3" w:rsidRPr="005E5B61" w14:paraId="2F4D873F"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67B96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419DC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4DEB6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7CA3E4B5" w14:textId="77777777" w:rsidTr="00E51097">
        <w:trPr>
          <w:trHeight w:val="58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C4A3CC6"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动态详情展示</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0A5D4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AA705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r>
      <w:tr w:rsidR="00993CC3" w:rsidRPr="005E5B61" w14:paraId="6CA6800D"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689FBAD"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展示用户头像和名字</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88E281"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6653B8"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个人中心页</w:t>
            </w:r>
          </w:p>
        </w:tc>
      </w:tr>
    </w:tbl>
    <w:p w14:paraId="4A8B5421" w14:textId="77777777" w:rsidR="00993CC3" w:rsidRDefault="00993CC3" w:rsidP="00993CC3">
      <w:pPr>
        <w:jc w:val="left"/>
        <w:rPr>
          <w:rFonts w:ascii="宋体" w:eastAsia="宋体" w:hAnsi="宋体" w:cs="宋体"/>
          <w:kern w:val="0"/>
          <w:sz w:val="24"/>
          <w:szCs w:val="24"/>
        </w:rPr>
      </w:pPr>
    </w:p>
    <w:p w14:paraId="5E2754EC" w14:textId="77777777" w:rsidR="00993CC3" w:rsidRPr="005E5B61" w:rsidRDefault="00993CC3" w:rsidP="00993CC3">
      <w:pPr>
        <w:jc w:val="left"/>
        <w:rPr>
          <w:rFonts w:ascii="宋体" w:eastAsia="宋体" w:hAnsi="宋体" w:cs="宋体"/>
          <w:vanish/>
          <w:kern w:val="0"/>
          <w:sz w:val="24"/>
          <w:szCs w:val="24"/>
        </w:rPr>
      </w:pPr>
    </w:p>
    <w:p w14:paraId="25F1C0E5"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26"/>
        <w:gridCol w:w="2839"/>
        <w:gridCol w:w="2761"/>
      </w:tblGrid>
      <w:tr w:rsidR="00993CC3" w:rsidRPr="005E5B61" w14:paraId="7F50B886" w14:textId="77777777" w:rsidTr="00E51097">
        <w:trPr>
          <w:trHeight w:val="405"/>
        </w:trPr>
        <w:tc>
          <w:tcPr>
            <w:tcW w:w="316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681DEE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搜索页面</w:t>
            </w:r>
          </w:p>
        </w:tc>
      </w:tr>
      <w:tr w:rsidR="00993CC3" w:rsidRPr="005E5B61" w14:paraId="713C7E75"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6C3FBD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A251F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0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92FFE5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307032B9" w14:textId="77777777" w:rsidTr="00E51097">
        <w:trPr>
          <w:trHeight w:val="585"/>
        </w:trPr>
        <w:tc>
          <w:tcPr>
            <w:tcW w:w="316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8CC333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搜索框搜索</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CD556E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页面跳转（搜索按钮）</w:t>
            </w:r>
          </w:p>
        </w:tc>
        <w:tc>
          <w:tcPr>
            <w:tcW w:w="30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F732C1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搜索详情页</w:t>
            </w:r>
          </w:p>
        </w:tc>
      </w:tr>
      <w:tr w:rsidR="00993CC3" w:rsidRPr="005E5B61" w14:paraId="4E4FE6AD" w14:textId="77777777" w:rsidTr="00E51097">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56A31F" w14:textId="77777777" w:rsidR="00993CC3" w:rsidRPr="005E5B61" w:rsidRDefault="00993CC3" w:rsidP="00E51097">
            <w:pPr>
              <w:jc w:val="left"/>
              <w:rPr>
                <w:rFonts w:ascii="宋体" w:eastAsia="宋体" w:hAnsi="宋体" w:cs="宋体"/>
                <w:kern w:val="0"/>
                <w:sz w:val="24"/>
                <w:szCs w:val="24"/>
              </w:rPr>
            </w:pP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BCB3C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页面跳转（取消按钮）</w:t>
            </w:r>
          </w:p>
        </w:tc>
        <w:tc>
          <w:tcPr>
            <w:tcW w:w="30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349B92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取消搜索</w:t>
            </w:r>
          </w:p>
        </w:tc>
      </w:tr>
      <w:tr w:rsidR="00993CC3" w:rsidRPr="005E5B61" w14:paraId="1B34AC00"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A5163D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热门搜索展示</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F6F5B7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c>
          <w:tcPr>
            <w:tcW w:w="30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E1588F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r>
      <w:tr w:rsidR="00993CC3" w:rsidRPr="005E5B61" w14:paraId="74B582B6" w14:textId="77777777" w:rsidTr="00E51097">
        <w:trPr>
          <w:trHeight w:val="540"/>
        </w:trPr>
        <w:tc>
          <w:tcPr>
            <w:tcW w:w="316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B7331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历史记录</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52F26C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单击（删除按钮）</w:t>
            </w:r>
          </w:p>
        </w:tc>
        <w:tc>
          <w:tcPr>
            <w:tcW w:w="30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CEFC06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删除历史记录内容</w:t>
            </w:r>
          </w:p>
        </w:tc>
      </w:tr>
      <w:tr w:rsidR="00993CC3" w:rsidRPr="005E5B61" w14:paraId="1ED76E7C" w14:textId="77777777" w:rsidTr="00E51097">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2648902" w14:textId="77777777" w:rsidR="00993CC3" w:rsidRPr="005E5B61" w:rsidRDefault="00993CC3" w:rsidP="00E51097">
            <w:pPr>
              <w:jc w:val="left"/>
              <w:rPr>
                <w:rFonts w:ascii="宋体" w:eastAsia="宋体" w:hAnsi="宋体" w:cs="宋体"/>
                <w:kern w:val="0"/>
                <w:sz w:val="24"/>
                <w:szCs w:val="24"/>
              </w:rPr>
            </w:pP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5E90C8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——（历史记录展示）</w:t>
            </w:r>
          </w:p>
        </w:tc>
        <w:tc>
          <w:tcPr>
            <w:tcW w:w="30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92B28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r>
    </w:tbl>
    <w:p w14:paraId="49B6608A" w14:textId="77777777" w:rsidR="00993CC3" w:rsidRDefault="00993CC3" w:rsidP="00993CC3">
      <w:pPr>
        <w:jc w:val="left"/>
        <w:rPr>
          <w:rFonts w:ascii="宋体" w:eastAsia="宋体" w:hAnsi="宋体" w:cs="宋体"/>
          <w:kern w:val="0"/>
          <w:sz w:val="24"/>
          <w:szCs w:val="24"/>
        </w:rPr>
      </w:pPr>
    </w:p>
    <w:p w14:paraId="74A271A2" w14:textId="77777777" w:rsidR="00993CC3" w:rsidRDefault="00993CC3" w:rsidP="00993CC3">
      <w:pPr>
        <w:jc w:val="left"/>
        <w:rPr>
          <w:rFonts w:ascii="宋体" w:eastAsia="宋体" w:hAnsi="宋体" w:cs="宋体"/>
          <w:kern w:val="0"/>
          <w:sz w:val="24"/>
          <w:szCs w:val="24"/>
        </w:rPr>
      </w:pPr>
    </w:p>
    <w:p w14:paraId="16EE5C73" w14:textId="77777777" w:rsidR="00993CC3" w:rsidRDefault="00993CC3" w:rsidP="00993CC3">
      <w:pPr>
        <w:jc w:val="left"/>
        <w:rPr>
          <w:rFonts w:ascii="宋体" w:eastAsia="宋体" w:hAnsi="宋体" w:cs="宋体"/>
          <w:kern w:val="0"/>
          <w:sz w:val="24"/>
          <w:szCs w:val="24"/>
        </w:rPr>
      </w:pPr>
    </w:p>
    <w:p w14:paraId="515D6059" w14:textId="77777777" w:rsidR="00993CC3" w:rsidRDefault="00993CC3" w:rsidP="00993CC3">
      <w:pPr>
        <w:jc w:val="left"/>
        <w:rPr>
          <w:rFonts w:ascii="宋体" w:eastAsia="宋体" w:hAnsi="宋体" w:cs="宋体"/>
          <w:kern w:val="0"/>
          <w:sz w:val="24"/>
          <w:szCs w:val="24"/>
        </w:rPr>
      </w:pPr>
    </w:p>
    <w:p w14:paraId="0646157F" w14:textId="77777777" w:rsidR="00993CC3" w:rsidRDefault="00993CC3" w:rsidP="00993CC3">
      <w:pPr>
        <w:jc w:val="left"/>
        <w:rPr>
          <w:rFonts w:ascii="宋体" w:eastAsia="宋体" w:hAnsi="宋体" w:cs="宋体"/>
          <w:kern w:val="0"/>
          <w:sz w:val="24"/>
          <w:szCs w:val="24"/>
        </w:rPr>
      </w:pPr>
    </w:p>
    <w:p w14:paraId="49B35079" w14:textId="77777777" w:rsidR="00993CC3" w:rsidRDefault="00993CC3" w:rsidP="00993CC3">
      <w:pPr>
        <w:jc w:val="left"/>
        <w:rPr>
          <w:rFonts w:ascii="宋体" w:eastAsia="宋体" w:hAnsi="宋体" w:cs="宋体"/>
          <w:kern w:val="0"/>
          <w:sz w:val="24"/>
          <w:szCs w:val="24"/>
        </w:rPr>
      </w:pPr>
    </w:p>
    <w:p w14:paraId="7F2319A7" w14:textId="77777777" w:rsidR="00993CC3" w:rsidRDefault="00993CC3" w:rsidP="00993CC3">
      <w:pPr>
        <w:jc w:val="left"/>
        <w:rPr>
          <w:rFonts w:ascii="宋体" w:eastAsia="宋体" w:hAnsi="宋体" w:cs="宋体"/>
          <w:kern w:val="0"/>
          <w:sz w:val="24"/>
          <w:szCs w:val="24"/>
        </w:rPr>
      </w:pPr>
    </w:p>
    <w:p w14:paraId="009C2ADC" w14:textId="77777777" w:rsidR="00993CC3" w:rsidRDefault="00993CC3" w:rsidP="00993CC3">
      <w:pPr>
        <w:jc w:val="left"/>
        <w:rPr>
          <w:rFonts w:ascii="宋体" w:eastAsia="宋体" w:hAnsi="宋体" w:cs="宋体"/>
          <w:kern w:val="0"/>
          <w:sz w:val="24"/>
          <w:szCs w:val="24"/>
        </w:rPr>
      </w:pPr>
    </w:p>
    <w:p w14:paraId="0224F1E6" w14:textId="77777777" w:rsidR="00993CC3" w:rsidRDefault="00993CC3" w:rsidP="00993CC3">
      <w:pPr>
        <w:jc w:val="left"/>
        <w:rPr>
          <w:rFonts w:ascii="宋体" w:eastAsia="宋体" w:hAnsi="宋体" w:cs="宋体"/>
          <w:kern w:val="0"/>
          <w:sz w:val="24"/>
          <w:szCs w:val="24"/>
        </w:rPr>
      </w:pPr>
    </w:p>
    <w:p w14:paraId="5E60ABF7" w14:textId="77777777" w:rsidR="00993CC3" w:rsidRPr="005E5B61" w:rsidRDefault="00993CC3" w:rsidP="00993CC3">
      <w:pPr>
        <w:jc w:val="left"/>
        <w:rPr>
          <w:rFonts w:ascii="宋体" w:eastAsia="宋体" w:hAnsi="宋体" w:cs="宋体"/>
          <w:vanish/>
          <w:kern w:val="0"/>
          <w:sz w:val="24"/>
          <w:szCs w:val="24"/>
        </w:rPr>
      </w:pPr>
    </w:p>
    <w:p w14:paraId="3DB21CE6"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31"/>
        <w:gridCol w:w="2830"/>
        <w:gridCol w:w="2765"/>
      </w:tblGrid>
      <w:tr w:rsidR="00993CC3" w:rsidRPr="005E5B61" w14:paraId="553818F7" w14:textId="77777777" w:rsidTr="00E51097">
        <w:trPr>
          <w:trHeight w:val="405"/>
        </w:trPr>
        <w:tc>
          <w:tcPr>
            <w:tcW w:w="315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0B7FF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搜索详情页面</w:t>
            </w:r>
          </w:p>
        </w:tc>
      </w:tr>
      <w:tr w:rsidR="00993CC3" w:rsidRPr="005E5B61" w14:paraId="26501A54"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422A27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FBF3D7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A5EBB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5676AF28" w14:textId="77777777" w:rsidTr="00E51097">
        <w:trPr>
          <w:trHeight w:val="585"/>
        </w:trPr>
        <w:tc>
          <w:tcPr>
            <w:tcW w:w="315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A0EDC5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搜索框搜索</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289913"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页面跳转（搜索按钮）</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855E1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搜索详情页</w:t>
            </w:r>
          </w:p>
        </w:tc>
      </w:tr>
      <w:tr w:rsidR="00993CC3" w:rsidRPr="005E5B61" w14:paraId="709CCA05" w14:textId="77777777" w:rsidTr="00E51097">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2A6A79" w14:textId="77777777" w:rsidR="00993CC3" w:rsidRPr="005E5B61" w:rsidRDefault="00993CC3" w:rsidP="00E51097">
            <w:pPr>
              <w:jc w:val="left"/>
              <w:rPr>
                <w:rFonts w:ascii="宋体" w:eastAsia="宋体" w:hAnsi="宋体" w:cs="宋体"/>
                <w:kern w:val="0"/>
                <w:sz w:val="24"/>
                <w:szCs w:val="24"/>
              </w:rPr>
            </w:pP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436EB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页面跳转（取消按钮）</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FC06C7"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取消搜索</w:t>
            </w:r>
          </w:p>
        </w:tc>
      </w:tr>
      <w:tr w:rsidR="00993CC3" w:rsidRPr="005E5B61" w14:paraId="0E979C04" w14:textId="77777777" w:rsidTr="00E51097">
        <w:trPr>
          <w:trHeight w:val="510"/>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FF17D4"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搜索内容展示（电影）</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41FD26"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单击</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99928B"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跳转到地点详情页</w:t>
            </w:r>
          </w:p>
        </w:tc>
      </w:tr>
      <w:tr w:rsidR="00993CC3" w:rsidRPr="005E5B61" w14:paraId="119E656E"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948FDCC"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更多按钮</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3D6BBA"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单击</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F5A98A2"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跳转到搜索更多页面</w:t>
            </w:r>
          </w:p>
        </w:tc>
      </w:tr>
      <w:tr w:rsidR="00993CC3" w:rsidRPr="005E5B61" w14:paraId="25B8F315"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A5F9FE"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搜索内容展示（电影）</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E742E42"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单击</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1F8186"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color w:val="000000"/>
                <w:kern w:val="0"/>
                <w:szCs w:val="21"/>
              </w:rPr>
              <w:t>跳转到电影详情页</w:t>
            </w:r>
          </w:p>
        </w:tc>
      </w:tr>
    </w:tbl>
    <w:p w14:paraId="43523AC7" w14:textId="77777777" w:rsidR="00993CC3" w:rsidRPr="005E5B61" w:rsidRDefault="00993CC3" w:rsidP="00993CC3">
      <w:pPr>
        <w:jc w:val="left"/>
        <w:rPr>
          <w:rFonts w:ascii="宋体" w:eastAsia="宋体" w:hAnsi="宋体" w:cs="宋体"/>
          <w:vanish/>
          <w:kern w:val="0"/>
          <w:sz w:val="24"/>
          <w:szCs w:val="24"/>
        </w:rPr>
      </w:pPr>
    </w:p>
    <w:p w14:paraId="44A5CF71" w14:textId="77777777" w:rsidR="00993CC3" w:rsidRDefault="00993CC3" w:rsidP="00993CC3">
      <w:pPr>
        <w:jc w:val="left"/>
        <w:rPr>
          <w:rFonts w:ascii="微软雅黑" w:eastAsia="微软雅黑" w:hAnsi="微软雅黑" w:cs="宋体"/>
          <w:b/>
          <w:bCs/>
          <w:color w:val="000000"/>
          <w:kern w:val="0"/>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2822"/>
        <w:gridCol w:w="2822"/>
        <w:gridCol w:w="2782"/>
      </w:tblGrid>
      <w:tr w:rsidR="00993CC3" w:rsidRPr="005E5B61" w14:paraId="203D7C51" w14:textId="77777777" w:rsidTr="00E51097">
        <w:trPr>
          <w:trHeight w:val="405"/>
        </w:trPr>
        <w:tc>
          <w:tcPr>
            <w:tcW w:w="315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13F227"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搜索更多页面</w:t>
            </w:r>
          </w:p>
        </w:tc>
      </w:tr>
      <w:tr w:rsidR="00993CC3" w:rsidRPr="005E5B61" w14:paraId="79E75CFC"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1D6E11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B868CB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3D0520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68B0CCE7" w14:textId="77777777" w:rsidTr="00E51097">
        <w:trPr>
          <w:trHeight w:val="58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BE72137"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展示搜索内容个数</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F20396"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B806BB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r>
      <w:tr w:rsidR="00993CC3" w:rsidRPr="005E5B61" w14:paraId="54D70D3A" w14:textId="77777777" w:rsidTr="00E51097">
        <w:trPr>
          <w:trHeight w:val="450"/>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1B1A51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展示全部搜索内容列表</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7164D4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单击</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9F56F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电影详情页</w:t>
            </w:r>
          </w:p>
        </w:tc>
      </w:tr>
    </w:tbl>
    <w:p w14:paraId="59235451" w14:textId="77777777" w:rsidR="00993CC3" w:rsidRPr="005E5B61" w:rsidRDefault="00993CC3" w:rsidP="00993CC3">
      <w:pPr>
        <w:jc w:val="left"/>
        <w:rPr>
          <w:rFonts w:ascii="宋体" w:eastAsia="宋体" w:hAnsi="宋体" w:cs="宋体"/>
          <w:kern w:val="0"/>
          <w:sz w:val="24"/>
          <w:szCs w:val="24"/>
        </w:rPr>
      </w:pPr>
      <w:r w:rsidRPr="005E5B61">
        <w:rPr>
          <w:rFonts w:ascii="微软雅黑" w:eastAsia="微软雅黑" w:hAnsi="微软雅黑" w:cs="宋体" w:hint="eastAsia"/>
          <w:b/>
          <w:bCs/>
          <w:color w:val="000000"/>
          <w:kern w:val="0"/>
          <w:sz w:val="32"/>
          <w:szCs w:val="32"/>
        </w:rPr>
        <w:lastRenderedPageBreak/>
        <w:t>城市页</w:t>
      </w:r>
    </w:p>
    <w:tbl>
      <w:tblPr>
        <w:tblW w:w="0" w:type="auto"/>
        <w:tblCellMar>
          <w:top w:w="15" w:type="dxa"/>
          <w:left w:w="15" w:type="dxa"/>
          <w:bottom w:w="15" w:type="dxa"/>
          <w:right w:w="15" w:type="dxa"/>
        </w:tblCellMar>
        <w:tblLook w:val="04A0" w:firstRow="1" w:lastRow="0" w:firstColumn="1" w:lastColumn="0" w:noHBand="0" w:noVBand="1"/>
      </w:tblPr>
      <w:tblGrid>
        <w:gridCol w:w="2831"/>
        <w:gridCol w:w="2817"/>
        <w:gridCol w:w="2778"/>
      </w:tblGrid>
      <w:tr w:rsidR="00993CC3" w:rsidRPr="005E5B61" w14:paraId="69BB79DE" w14:textId="77777777" w:rsidTr="00E51097">
        <w:trPr>
          <w:trHeight w:val="510"/>
        </w:trPr>
        <w:tc>
          <w:tcPr>
            <w:tcW w:w="316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B6696F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城市页面</w:t>
            </w:r>
          </w:p>
        </w:tc>
      </w:tr>
      <w:tr w:rsidR="00993CC3" w:rsidRPr="005E5B61" w14:paraId="463F5BD3"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83F338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BA9BCB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BA2C3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4FD574BF"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7B294A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经典主题推荐</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8FEA7A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C73C19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地点主题页面</w:t>
            </w:r>
          </w:p>
        </w:tc>
      </w:tr>
      <w:tr w:rsidR="00993CC3" w:rsidRPr="005E5B61" w14:paraId="1B2C0F49" w14:textId="77777777" w:rsidTr="00E51097">
        <w:trPr>
          <w:trHeight w:val="58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ECAF8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地点筛选</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15EC2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512BEB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地点筛选页面</w:t>
            </w:r>
          </w:p>
        </w:tc>
      </w:tr>
      <w:tr w:rsidR="00993CC3" w:rsidRPr="005E5B61" w14:paraId="7C6FA1C4" w14:textId="77777777" w:rsidTr="00E51097">
        <w:trPr>
          <w:trHeight w:val="510"/>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5326F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热门城市推荐</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0A4AC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6E2F8C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热门城市列表页面</w:t>
            </w:r>
          </w:p>
        </w:tc>
      </w:tr>
      <w:tr w:rsidR="00993CC3" w:rsidRPr="005E5B61" w14:paraId="14F75C0B"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19DDF8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热门景点推荐</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960E1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A7A1D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景点列表页面</w:t>
            </w:r>
          </w:p>
        </w:tc>
      </w:tr>
      <w:tr w:rsidR="00993CC3" w:rsidRPr="005E5B61" w14:paraId="74D4DFCA" w14:textId="77777777" w:rsidTr="00E51097">
        <w:trPr>
          <w:trHeight w:val="58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092C8C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地点主题详细展示</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2E6EE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260561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地点主题页面</w:t>
            </w:r>
          </w:p>
        </w:tc>
      </w:tr>
      <w:tr w:rsidR="00993CC3" w:rsidRPr="005E5B61" w14:paraId="2C1CB511" w14:textId="77777777" w:rsidTr="00E51097">
        <w:trPr>
          <w:trHeight w:val="52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9A446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地点主题展示列表</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3E7B7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13FEA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地点主题页面</w:t>
            </w:r>
          </w:p>
        </w:tc>
      </w:tr>
    </w:tbl>
    <w:p w14:paraId="645B1EB2" w14:textId="77777777" w:rsidR="00993CC3" w:rsidRPr="005E5B61" w:rsidRDefault="00993CC3" w:rsidP="00993CC3">
      <w:pPr>
        <w:jc w:val="left"/>
        <w:rPr>
          <w:rFonts w:ascii="宋体" w:eastAsia="宋体" w:hAnsi="宋体" w:cs="宋体"/>
          <w:vanish/>
          <w:kern w:val="0"/>
          <w:sz w:val="24"/>
          <w:szCs w:val="24"/>
        </w:rPr>
      </w:pPr>
    </w:p>
    <w:p w14:paraId="16B5847C" w14:textId="77777777" w:rsidR="00993CC3" w:rsidRDefault="00993CC3" w:rsidP="00993CC3">
      <w:pPr>
        <w:jc w:val="left"/>
        <w:rPr>
          <w:rFonts w:ascii="宋体" w:eastAsia="宋体" w:hAnsi="宋体" w:cs="宋体"/>
          <w:kern w:val="0"/>
          <w:sz w:val="24"/>
          <w:szCs w:val="24"/>
        </w:rPr>
      </w:pPr>
    </w:p>
    <w:p w14:paraId="4CA83927" w14:textId="77777777" w:rsidR="00993CC3" w:rsidRDefault="00993CC3" w:rsidP="00993CC3">
      <w:pPr>
        <w:jc w:val="left"/>
        <w:rPr>
          <w:rFonts w:ascii="宋体" w:eastAsia="宋体" w:hAnsi="宋体" w:cs="宋体"/>
          <w:kern w:val="0"/>
          <w:sz w:val="24"/>
          <w:szCs w:val="24"/>
        </w:rPr>
      </w:pPr>
    </w:p>
    <w:p w14:paraId="6CA5582B" w14:textId="77777777" w:rsidR="00993CC3" w:rsidRDefault="00993CC3" w:rsidP="00993CC3">
      <w:pPr>
        <w:jc w:val="left"/>
        <w:rPr>
          <w:rFonts w:ascii="宋体" w:eastAsia="宋体" w:hAnsi="宋体" w:cs="宋体"/>
          <w:kern w:val="0"/>
          <w:sz w:val="24"/>
          <w:szCs w:val="24"/>
        </w:rPr>
      </w:pPr>
    </w:p>
    <w:p w14:paraId="1E346302"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08"/>
        <w:gridCol w:w="2809"/>
        <w:gridCol w:w="2809"/>
      </w:tblGrid>
      <w:tr w:rsidR="00993CC3" w:rsidRPr="005E5B61" w14:paraId="1F81C67E" w14:textId="77777777" w:rsidTr="00E51097">
        <w:trPr>
          <w:trHeight w:val="405"/>
        </w:trPr>
        <w:tc>
          <w:tcPr>
            <w:tcW w:w="315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C70117" w14:textId="77777777" w:rsidR="00993CC3" w:rsidRPr="005E5B61" w:rsidRDefault="00993CC3" w:rsidP="00E51097">
            <w:pPr>
              <w:ind w:firstLine="420"/>
              <w:jc w:val="center"/>
              <w:rPr>
                <w:rFonts w:ascii="宋体" w:eastAsia="宋体" w:hAnsi="宋体" w:cs="宋体"/>
                <w:kern w:val="0"/>
                <w:sz w:val="24"/>
                <w:szCs w:val="24"/>
              </w:rPr>
            </w:pPr>
            <w:r w:rsidRPr="005E5B61">
              <w:rPr>
                <w:rFonts w:ascii="宋体" w:eastAsia="宋体" w:hAnsi="宋体" w:cs="宋体" w:hint="eastAsia"/>
                <w:color w:val="000000"/>
                <w:kern w:val="0"/>
                <w:szCs w:val="21"/>
              </w:rPr>
              <w:t>地点主题页</w:t>
            </w:r>
          </w:p>
        </w:tc>
      </w:tr>
      <w:tr w:rsidR="00993CC3" w:rsidRPr="005E5B61" w14:paraId="132B7FE0"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A8A245" w14:textId="77777777" w:rsidR="00993CC3" w:rsidRPr="005E5B61" w:rsidRDefault="00993CC3" w:rsidP="00E51097">
            <w:pPr>
              <w:spacing w:line="312" w:lineRule="auto"/>
              <w:jc w:val="left"/>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0660A6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5A918D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423E2F31" w14:textId="77777777" w:rsidTr="00E51097">
        <w:trPr>
          <w:trHeight w:val="510"/>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D56096" w14:textId="77777777" w:rsidR="00993CC3" w:rsidRPr="005E5B61" w:rsidRDefault="00993CC3" w:rsidP="00E51097">
            <w:pPr>
              <w:jc w:val="center"/>
              <w:rPr>
                <w:rFonts w:ascii="宋体" w:eastAsia="宋体" w:hAnsi="宋体" w:cs="宋体"/>
                <w:kern w:val="0"/>
                <w:sz w:val="24"/>
                <w:szCs w:val="24"/>
              </w:rPr>
            </w:pPr>
            <w:r w:rsidRPr="005E5B61">
              <w:rPr>
                <w:rFonts w:ascii="宋体" w:eastAsia="宋体" w:hAnsi="宋体" w:cs="宋体" w:hint="eastAsia"/>
                <w:color w:val="000000"/>
                <w:kern w:val="0"/>
                <w:szCs w:val="21"/>
              </w:rPr>
              <w:t>某一主题</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2E71469" w14:textId="77777777" w:rsidR="00993CC3" w:rsidRPr="005E5B61" w:rsidRDefault="00993CC3" w:rsidP="00E51097">
            <w:pPr>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606E9A5" w14:textId="77777777" w:rsidR="00993CC3" w:rsidRPr="005E5B61" w:rsidRDefault="00993CC3" w:rsidP="00E51097">
            <w:pPr>
              <w:jc w:val="center"/>
              <w:rPr>
                <w:rFonts w:ascii="宋体" w:eastAsia="宋体" w:hAnsi="宋体" w:cs="宋体"/>
                <w:kern w:val="0"/>
                <w:sz w:val="24"/>
                <w:szCs w:val="24"/>
              </w:rPr>
            </w:pPr>
            <w:r w:rsidRPr="005E5B61">
              <w:rPr>
                <w:rFonts w:ascii="宋体" w:eastAsia="宋体" w:hAnsi="宋体" w:cs="宋体" w:hint="eastAsia"/>
                <w:color w:val="000000"/>
                <w:kern w:val="0"/>
                <w:szCs w:val="21"/>
              </w:rPr>
              <w:t>地点详情页</w:t>
            </w:r>
          </w:p>
        </w:tc>
      </w:tr>
    </w:tbl>
    <w:p w14:paraId="66A532E1" w14:textId="77777777" w:rsidR="00993CC3" w:rsidRDefault="00993CC3" w:rsidP="00993CC3">
      <w:pPr>
        <w:jc w:val="left"/>
        <w:rPr>
          <w:rFonts w:ascii="宋体" w:eastAsia="宋体" w:hAnsi="宋体" w:cs="宋体"/>
          <w:kern w:val="0"/>
          <w:sz w:val="24"/>
          <w:szCs w:val="24"/>
        </w:rPr>
      </w:pPr>
    </w:p>
    <w:p w14:paraId="6A9DD7E6" w14:textId="77777777" w:rsidR="00993CC3" w:rsidRPr="005E5B61" w:rsidRDefault="00993CC3" w:rsidP="00993CC3">
      <w:pPr>
        <w:jc w:val="left"/>
        <w:rPr>
          <w:rFonts w:ascii="宋体" w:eastAsia="宋体" w:hAnsi="宋体" w:cs="宋体"/>
          <w:vanish/>
          <w:kern w:val="0"/>
          <w:sz w:val="24"/>
          <w:szCs w:val="24"/>
        </w:rPr>
      </w:pPr>
    </w:p>
    <w:p w14:paraId="44707D8D"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00"/>
        <w:gridCol w:w="2813"/>
        <w:gridCol w:w="2813"/>
      </w:tblGrid>
      <w:tr w:rsidR="00993CC3" w:rsidRPr="005E5B61" w14:paraId="0F77F224" w14:textId="77777777" w:rsidTr="00E51097">
        <w:trPr>
          <w:trHeight w:val="510"/>
        </w:trPr>
        <w:tc>
          <w:tcPr>
            <w:tcW w:w="313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8D72C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地点筛选页</w:t>
            </w:r>
          </w:p>
        </w:tc>
      </w:tr>
      <w:tr w:rsidR="00993CC3" w:rsidRPr="005E5B61" w14:paraId="18E8917B" w14:textId="77777777" w:rsidTr="00E51097">
        <w:trPr>
          <w:trHeight w:val="405"/>
        </w:trPr>
        <w:tc>
          <w:tcPr>
            <w:tcW w:w="3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7910003"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0BA17A7"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E2A541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458A3DAB" w14:textId="77777777" w:rsidTr="00E51097">
        <w:trPr>
          <w:trHeight w:val="405"/>
        </w:trPr>
        <w:tc>
          <w:tcPr>
            <w:tcW w:w="3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21EC1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列表中某一地点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6AB7A6"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E1422D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地点详情页</w:t>
            </w:r>
          </w:p>
        </w:tc>
      </w:tr>
      <w:tr w:rsidR="00993CC3" w:rsidRPr="005E5B61" w14:paraId="4FC68F16" w14:textId="77777777" w:rsidTr="00E51097">
        <w:trPr>
          <w:trHeight w:val="405"/>
        </w:trPr>
        <w:tc>
          <w:tcPr>
            <w:tcW w:w="3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6CAA9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选项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D9BBD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页面更新</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E084ED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显示筛选后的列表</w:t>
            </w:r>
          </w:p>
        </w:tc>
      </w:tr>
    </w:tbl>
    <w:p w14:paraId="0F6C2353" w14:textId="77777777" w:rsidR="00993CC3" w:rsidRDefault="00993CC3" w:rsidP="00993CC3">
      <w:pPr>
        <w:jc w:val="left"/>
        <w:rPr>
          <w:rFonts w:ascii="宋体" w:eastAsia="宋体" w:hAnsi="宋体" w:cs="宋体"/>
          <w:kern w:val="0"/>
          <w:sz w:val="24"/>
          <w:szCs w:val="24"/>
        </w:rPr>
      </w:pPr>
    </w:p>
    <w:p w14:paraId="4293E2F2" w14:textId="77777777" w:rsidR="00993CC3" w:rsidRPr="005E5B61" w:rsidRDefault="00993CC3" w:rsidP="00993CC3">
      <w:pPr>
        <w:jc w:val="left"/>
        <w:rPr>
          <w:rFonts w:ascii="宋体" w:eastAsia="宋体" w:hAnsi="宋体" w:cs="宋体"/>
          <w:vanish/>
          <w:kern w:val="0"/>
          <w:sz w:val="24"/>
          <w:szCs w:val="24"/>
        </w:rPr>
      </w:pPr>
    </w:p>
    <w:p w14:paraId="3E7635CE"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08"/>
        <w:gridCol w:w="2809"/>
        <w:gridCol w:w="2809"/>
      </w:tblGrid>
      <w:tr w:rsidR="00993CC3" w:rsidRPr="005E5B61" w14:paraId="52A80F40" w14:textId="77777777" w:rsidTr="00E51097">
        <w:trPr>
          <w:trHeight w:val="510"/>
        </w:trPr>
        <w:tc>
          <w:tcPr>
            <w:tcW w:w="315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FAFC2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景点列表页</w:t>
            </w:r>
          </w:p>
        </w:tc>
      </w:tr>
      <w:tr w:rsidR="00993CC3" w:rsidRPr="005E5B61" w14:paraId="15D4C615"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5DF51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lastRenderedPageBreak/>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3909AAB"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8A831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486D51D6" w14:textId="77777777" w:rsidTr="00E51097">
        <w:trPr>
          <w:trHeight w:val="510"/>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BFBF3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某一地点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18560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9AA618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地点详情页</w:t>
            </w:r>
          </w:p>
        </w:tc>
      </w:tr>
    </w:tbl>
    <w:p w14:paraId="24E96300" w14:textId="77777777" w:rsidR="00993CC3" w:rsidRDefault="00993CC3" w:rsidP="00993CC3">
      <w:pPr>
        <w:jc w:val="left"/>
        <w:rPr>
          <w:rFonts w:ascii="宋体" w:eastAsia="宋体" w:hAnsi="宋体" w:cs="宋体"/>
          <w:kern w:val="0"/>
          <w:sz w:val="24"/>
          <w:szCs w:val="24"/>
        </w:rPr>
      </w:pPr>
    </w:p>
    <w:p w14:paraId="2887ABD4" w14:textId="77777777" w:rsidR="00993CC3" w:rsidRPr="005E5B61" w:rsidRDefault="00993CC3" w:rsidP="00993CC3">
      <w:pPr>
        <w:jc w:val="left"/>
        <w:rPr>
          <w:rFonts w:ascii="宋体" w:eastAsia="宋体" w:hAnsi="宋体" w:cs="宋体"/>
          <w:vanish/>
          <w:kern w:val="0"/>
          <w:sz w:val="24"/>
          <w:szCs w:val="24"/>
        </w:rPr>
      </w:pPr>
    </w:p>
    <w:p w14:paraId="77D799A9"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08"/>
        <w:gridCol w:w="2809"/>
        <w:gridCol w:w="2809"/>
      </w:tblGrid>
      <w:tr w:rsidR="00993CC3" w:rsidRPr="005E5B61" w14:paraId="13EE83B6" w14:textId="77777777" w:rsidTr="00E51097">
        <w:trPr>
          <w:trHeight w:val="405"/>
        </w:trPr>
        <w:tc>
          <w:tcPr>
            <w:tcW w:w="315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2EEAB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热门城市列表</w:t>
            </w:r>
          </w:p>
        </w:tc>
      </w:tr>
      <w:tr w:rsidR="00993CC3" w:rsidRPr="005E5B61" w14:paraId="1F67CF67"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03F96D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897E2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FB9A12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36DDE25D"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C8C566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某一城市</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EDC22F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E35F3F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城市详情页</w:t>
            </w:r>
          </w:p>
        </w:tc>
      </w:tr>
    </w:tbl>
    <w:p w14:paraId="7941DF20" w14:textId="77777777" w:rsidR="00993CC3" w:rsidRPr="005E5B61" w:rsidRDefault="00993CC3" w:rsidP="00993CC3">
      <w:pPr>
        <w:jc w:val="left"/>
        <w:rPr>
          <w:rFonts w:ascii="宋体" w:eastAsia="宋体" w:hAnsi="宋体" w:cs="宋体"/>
          <w:vanish/>
          <w:kern w:val="0"/>
          <w:sz w:val="24"/>
          <w:szCs w:val="24"/>
        </w:rPr>
      </w:pPr>
    </w:p>
    <w:p w14:paraId="6F19CA8E" w14:textId="77777777" w:rsidR="00993CC3" w:rsidRDefault="00993CC3" w:rsidP="00993CC3">
      <w:pPr>
        <w:spacing w:line="312" w:lineRule="auto"/>
        <w:jc w:val="left"/>
        <w:rPr>
          <w:rFonts w:ascii="微软雅黑" w:eastAsia="微软雅黑" w:hAnsi="微软雅黑" w:cs="宋体"/>
          <w:b/>
          <w:bCs/>
          <w:color w:val="000000"/>
          <w:kern w:val="0"/>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2808"/>
        <w:gridCol w:w="2809"/>
        <w:gridCol w:w="2809"/>
      </w:tblGrid>
      <w:tr w:rsidR="00993CC3" w:rsidRPr="005E5B61" w14:paraId="054EA161" w14:textId="77777777" w:rsidTr="00E51097">
        <w:trPr>
          <w:trHeight w:val="405"/>
        </w:trPr>
        <w:tc>
          <w:tcPr>
            <w:tcW w:w="315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7C943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城市详情页</w:t>
            </w:r>
          </w:p>
        </w:tc>
      </w:tr>
      <w:tr w:rsidR="00993CC3" w:rsidRPr="005E5B61" w14:paraId="11570F54"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91BDD6"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62C8C0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05388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6D120930"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3F3D36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某一地点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C01A747"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67B239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地点详情页</w:t>
            </w:r>
          </w:p>
        </w:tc>
      </w:tr>
    </w:tbl>
    <w:p w14:paraId="67F75778" w14:textId="77777777" w:rsidR="00993CC3" w:rsidRDefault="00993CC3" w:rsidP="00993CC3">
      <w:pPr>
        <w:spacing w:line="312" w:lineRule="auto"/>
        <w:jc w:val="left"/>
        <w:rPr>
          <w:rFonts w:ascii="微软雅黑" w:eastAsia="微软雅黑" w:hAnsi="微软雅黑" w:cs="宋体"/>
          <w:b/>
          <w:bCs/>
          <w:color w:val="000000"/>
          <w:kern w:val="0"/>
          <w:sz w:val="32"/>
          <w:szCs w:val="32"/>
        </w:rPr>
      </w:pPr>
    </w:p>
    <w:p w14:paraId="16E37921" w14:textId="77777777" w:rsidR="00993CC3" w:rsidRDefault="00993CC3" w:rsidP="00993CC3">
      <w:pPr>
        <w:spacing w:line="312" w:lineRule="auto"/>
        <w:jc w:val="left"/>
        <w:rPr>
          <w:rFonts w:ascii="微软雅黑" w:eastAsia="微软雅黑" w:hAnsi="微软雅黑" w:cs="宋体"/>
          <w:b/>
          <w:bCs/>
          <w:color w:val="000000"/>
          <w:kern w:val="0"/>
          <w:sz w:val="32"/>
          <w:szCs w:val="32"/>
        </w:rPr>
      </w:pPr>
    </w:p>
    <w:p w14:paraId="2FAA94FF" w14:textId="77777777" w:rsidR="00993CC3" w:rsidRDefault="00993CC3" w:rsidP="00993CC3">
      <w:pPr>
        <w:spacing w:line="312" w:lineRule="auto"/>
        <w:jc w:val="left"/>
        <w:rPr>
          <w:rFonts w:ascii="微软雅黑" w:eastAsia="微软雅黑" w:hAnsi="微软雅黑" w:cs="宋体"/>
          <w:b/>
          <w:bCs/>
          <w:color w:val="000000"/>
          <w:kern w:val="0"/>
          <w:sz w:val="32"/>
          <w:szCs w:val="32"/>
        </w:rPr>
      </w:pPr>
    </w:p>
    <w:p w14:paraId="3E22C258" w14:textId="77777777" w:rsidR="00993CC3" w:rsidRDefault="00993CC3" w:rsidP="00993CC3">
      <w:pPr>
        <w:spacing w:line="312" w:lineRule="auto"/>
        <w:jc w:val="left"/>
        <w:rPr>
          <w:rFonts w:ascii="微软雅黑" w:eastAsia="微软雅黑" w:hAnsi="微软雅黑" w:cs="宋体"/>
          <w:b/>
          <w:bCs/>
          <w:color w:val="000000"/>
          <w:kern w:val="0"/>
          <w:sz w:val="32"/>
          <w:szCs w:val="32"/>
        </w:rPr>
      </w:pPr>
    </w:p>
    <w:p w14:paraId="56867D4A" w14:textId="77777777" w:rsidR="00993CC3" w:rsidRPr="005E5B61" w:rsidRDefault="00993CC3" w:rsidP="00993CC3">
      <w:pPr>
        <w:spacing w:line="312" w:lineRule="auto"/>
        <w:jc w:val="left"/>
        <w:rPr>
          <w:rFonts w:ascii="宋体" w:eastAsia="宋体" w:hAnsi="宋体" w:cs="宋体"/>
          <w:kern w:val="0"/>
          <w:sz w:val="24"/>
          <w:szCs w:val="24"/>
        </w:rPr>
      </w:pPr>
      <w:r w:rsidRPr="005E5B61">
        <w:rPr>
          <w:rFonts w:ascii="微软雅黑" w:eastAsia="微软雅黑" w:hAnsi="微软雅黑" w:cs="宋体" w:hint="eastAsia"/>
          <w:b/>
          <w:bCs/>
          <w:color w:val="000000"/>
          <w:kern w:val="0"/>
          <w:sz w:val="32"/>
          <w:szCs w:val="32"/>
        </w:rPr>
        <w:t>个人中心页</w:t>
      </w:r>
    </w:p>
    <w:tbl>
      <w:tblPr>
        <w:tblW w:w="0" w:type="auto"/>
        <w:tblCellMar>
          <w:top w:w="15" w:type="dxa"/>
          <w:left w:w="15" w:type="dxa"/>
          <w:bottom w:w="15" w:type="dxa"/>
          <w:right w:w="15" w:type="dxa"/>
        </w:tblCellMar>
        <w:tblLook w:val="04A0" w:firstRow="1" w:lastRow="0" w:firstColumn="1" w:lastColumn="0" w:noHBand="0" w:noVBand="1"/>
      </w:tblPr>
      <w:tblGrid>
        <w:gridCol w:w="2823"/>
        <w:gridCol w:w="2834"/>
        <w:gridCol w:w="2769"/>
      </w:tblGrid>
      <w:tr w:rsidR="00993CC3" w:rsidRPr="005E5B61" w14:paraId="7D44E0E9" w14:textId="77777777" w:rsidTr="00E51097">
        <w:trPr>
          <w:trHeight w:val="405"/>
        </w:trPr>
        <w:tc>
          <w:tcPr>
            <w:tcW w:w="316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81592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个人中心页面</w:t>
            </w:r>
          </w:p>
        </w:tc>
      </w:tr>
      <w:tr w:rsidR="00993CC3" w:rsidRPr="005E5B61" w14:paraId="492DE73A"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675450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E50E3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5ECEB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0533AA5A" w14:textId="77777777" w:rsidTr="00E51097">
        <w:trPr>
          <w:trHeight w:val="405"/>
        </w:trPr>
        <w:tc>
          <w:tcPr>
            <w:tcW w:w="316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0C694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个人信息展示</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42E732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（编辑资料按钮）页面跳转</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5053E4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编辑资料页面</w:t>
            </w:r>
          </w:p>
        </w:tc>
      </w:tr>
      <w:tr w:rsidR="00993CC3" w:rsidRPr="005E5B61" w14:paraId="76A04FF8" w14:textId="77777777" w:rsidTr="00E51097">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1AEFC6" w14:textId="77777777" w:rsidR="00993CC3" w:rsidRPr="005E5B61" w:rsidRDefault="00993CC3" w:rsidP="00E51097">
            <w:pPr>
              <w:jc w:val="left"/>
              <w:rPr>
                <w:rFonts w:ascii="宋体" w:eastAsia="宋体" w:hAnsi="宋体" w:cs="宋体"/>
                <w:kern w:val="0"/>
                <w:sz w:val="24"/>
                <w:szCs w:val="24"/>
              </w:rPr>
            </w:pP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6D57CB"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（设置按钮）页面跳转</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BCDF0E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设置页面</w:t>
            </w:r>
          </w:p>
        </w:tc>
      </w:tr>
      <w:tr w:rsidR="00993CC3" w:rsidRPr="005E5B61" w14:paraId="4D354B3D" w14:textId="77777777" w:rsidTr="00E51097">
        <w:trPr>
          <w:trHeight w:val="58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28CCC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点赞选项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B461AC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展示切换</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B7F498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个人中心页面——点赞</w:t>
            </w:r>
          </w:p>
        </w:tc>
      </w:tr>
      <w:tr w:rsidR="00993CC3" w:rsidRPr="005E5B61" w14:paraId="7897309E"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9432A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赞过的动态列表</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684C8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页面跳转</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C4C5CF6"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动态详情页</w:t>
            </w:r>
          </w:p>
        </w:tc>
      </w:tr>
      <w:tr w:rsidR="00993CC3" w:rsidRPr="005E5B61" w14:paraId="6CBF60E8" w14:textId="77777777" w:rsidTr="00E51097">
        <w:trPr>
          <w:trHeight w:val="540"/>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B3102C6"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收藏选项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2445CF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展示切换</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B047C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个人中心页面——收藏</w:t>
            </w:r>
          </w:p>
        </w:tc>
      </w:tr>
      <w:tr w:rsidR="00993CC3" w:rsidRPr="005E5B61" w14:paraId="5A0DA6DC" w14:textId="77777777" w:rsidTr="00E51097">
        <w:trPr>
          <w:trHeight w:val="52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F5A88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我的笔记选项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F4F33C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展示切换</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83743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个人中心页面——我的笔记</w:t>
            </w:r>
          </w:p>
        </w:tc>
      </w:tr>
    </w:tbl>
    <w:p w14:paraId="58C73A22" w14:textId="77777777" w:rsidR="00993CC3" w:rsidRPr="005E5B61" w:rsidRDefault="00993CC3" w:rsidP="00993CC3">
      <w:pPr>
        <w:jc w:val="left"/>
        <w:rPr>
          <w:rFonts w:ascii="宋体" w:eastAsia="宋体" w:hAnsi="宋体" w:cs="宋体"/>
          <w:vanish/>
          <w:kern w:val="0"/>
          <w:sz w:val="24"/>
          <w:szCs w:val="24"/>
        </w:rPr>
      </w:pPr>
    </w:p>
    <w:p w14:paraId="6E0E1FFD" w14:textId="77777777" w:rsidR="00993CC3" w:rsidRDefault="00993CC3" w:rsidP="00993CC3">
      <w:pPr>
        <w:jc w:val="left"/>
        <w:rPr>
          <w:rFonts w:ascii="宋体" w:eastAsia="宋体" w:hAnsi="宋体" w:cs="宋体"/>
          <w:kern w:val="0"/>
          <w:sz w:val="24"/>
          <w:szCs w:val="24"/>
        </w:rPr>
      </w:pPr>
    </w:p>
    <w:p w14:paraId="2EEE0D7E"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22"/>
        <w:gridCol w:w="2822"/>
        <w:gridCol w:w="2782"/>
      </w:tblGrid>
      <w:tr w:rsidR="00993CC3" w:rsidRPr="005E5B61" w14:paraId="77B7B3A7" w14:textId="77777777" w:rsidTr="00E51097">
        <w:trPr>
          <w:trHeight w:val="405"/>
        </w:trPr>
        <w:tc>
          <w:tcPr>
            <w:tcW w:w="315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D8879DB"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设置页面</w:t>
            </w:r>
          </w:p>
        </w:tc>
      </w:tr>
      <w:tr w:rsidR="00993CC3" w:rsidRPr="005E5B61" w14:paraId="2445EBB2"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73F97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3718E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DC4719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38F676F9" w14:textId="77777777" w:rsidTr="00E51097">
        <w:trPr>
          <w:trHeight w:val="58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6FD6AB"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设置内容列表展示</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28B312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单击</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0E915C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跳转到响应设置页面</w:t>
            </w:r>
          </w:p>
        </w:tc>
      </w:tr>
    </w:tbl>
    <w:p w14:paraId="623F011A" w14:textId="77777777" w:rsidR="00993CC3" w:rsidRPr="005E5B61" w:rsidRDefault="00993CC3" w:rsidP="00993CC3">
      <w:pPr>
        <w:jc w:val="left"/>
        <w:rPr>
          <w:rFonts w:ascii="宋体" w:eastAsia="宋体" w:hAnsi="宋体" w:cs="宋体"/>
          <w:vanish/>
          <w:kern w:val="0"/>
          <w:sz w:val="24"/>
          <w:szCs w:val="24"/>
          <w:u w:val="single"/>
        </w:rPr>
      </w:pPr>
    </w:p>
    <w:p w14:paraId="261A29B3" w14:textId="77777777" w:rsidR="00993CC3" w:rsidRPr="005E5B61" w:rsidRDefault="00993CC3" w:rsidP="00993CC3">
      <w:pPr>
        <w:jc w:val="left"/>
        <w:rPr>
          <w:rFonts w:ascii="宋体" w:eastAsia="宋体" w:hAnsi="宋体" w:cs="宋体"/>
          <w:kern w:val="0"/>
          <w:sz w:val="24"/>
          <w:szCs w:val="24"/>
          <w:u w:val="single"/>
        </w:rPr>
      </w:pPr>
    </w:p>
    <w:tbl>
      <w:tblPr>
        <w:tblW w:w="0" w:type="auto"/>
        <w:tblCellMar>
          <w:top w:w="15" w:type="dxa"/>
          <w:left w:w="15" w:type="dxa"/>
          <w:bottom w:w="15" w:type="dxa"/>
          <w:right w:w="15" w:type="dxa"/>
        </w:tblCellMar>
        <w:tblLook w:val="04A0" w:firstRow="1" w:lastRow="0" w:firstColumn="1" w:lastColumn="0" w:noHBand="0" w:noVBand="1"/>
      </w:tblPr>
      <w:tblGrid>
        <w:gridCol w:w="2817"/>
        <w:gridCol w:w="2759"/>
        <w:gridCol w:w="2720"/>
      </w:tblGrid>
      <w:tr w:rsidR="00993CC3" w:rsidRPr="005E5B61" w14:paraId="29E9B19F" w14:textId="77777777" w:rsidTr="00E51097">
        <w:trPr>
          <w:trHeight w:val="405"/>
        </w:trPr>
        <w:tc>
          <w:tcPr>
            <w:tcW w:w="8296"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4BE770B"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退出账号页面</w:t>
            </w:r>
          </w:p>
        </w:tc>
      </w:tr>
      <w:tr w:rsidR="00993CC3" w:rsidRPr="005E5B61" w14:paraId="08CA7707" w14:textId="77777777" w:rsidTr="00E51097">
        <w:trPr>
          <w:trHeight w:val="405"/>
        </w:trPr>
        <w:tc>
          <w:tcPr>
            <w:tcW w:w="28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4FE553"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27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51D5C5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27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6C88D7"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29716BE1" w14:textId="77777777" w:rsidTr="00E51097">
        <w:trPr>
          <w:trHeight w:val="585"/>
        </w:trPr>
        <w:tc>
          <w:tcPr>
            <w:tcW w:w="28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44EFA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弹框提示是否退出账号</w:t>
            </w:r>
          </w:p>
        </w:tc>
        <w:tc>
          <w:tcPr>
            <w:tcW w:w="27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A9D426"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c>
          <w:tcPr>
            <w:tcW w:w="27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B3C756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r>
      <w:tr w:rsidR="00993CC3" w:rsidRPr="005E5B61" w14:paraId="49466352" w14:textId="77777777" w:rsidTr="00E51097">
        <w:trPr>
          <w:trHeight w:val="510"/>
        </w:trPr>
        <w:tc>
          <w:tcPr>
            <w:tcW w:w="28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4460B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选项（是）</w:t>
            </w:r>
          </w:p>
        </w:tc>
        <w:tc>
          <w:tcPr>
            <w:tcW w:w="27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D3E4AD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单击</w:t>
            </w:r>
          </w:p>
        </w:tc>
        <w:tc>
          <w:tcPr>
            <w:tcW w:w="27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CA846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退出账号</w:t>
            </w:r>
          </w:p>
        </w:tc>
      </w:tr>
      <w:tr w:rsidR="00993CC3" w:rsidRPr="005E5B61" w14:paraId="55BD3F08" w14:textId="77777777" w:rsidTr="00E51097">
        <w:trPr>
          <w:trHeight w:val="510"/>
        </w:trPr>
        <w:tc>
          <w:tcPr>
            <w:tcW w:w="28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5D1CF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选项（否）</w:t>
            </w:r>
          </w:p>
        </w:tc>
        <w:tc>
          <w:tcPr>
            <w:tcW w:w="27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B2C802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单击</w:t>
            </w:r>
          </w:p>
        </w:tc>
        <w:tc>
          <w:tcPr>
            <w:tcW w:w="27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3D24E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返回设置页面</w:t>
            </w:r>
          </w:p>
        </w:tc>
      </w:tr>
    </w:tbl>
    <w:p w14:paraId="5827E794" w14:textId="77777777" w:rsidR="00993CC3" w:rsidRPr="005E5B61" w:rsidRDefault="00993CC3" w:rsidP="00993CC3">
      <w:pPr>
        <w:jc w:val="left"/>
        <w:rPr>
          <w:rFonts w:ascii="宋体" w:eastAsia="宋体" w:hAnsi="宋体" w:cs="宋体"/>
          <w:vanish/>
          <w:kern w:val="0"/>
          <w:sz w:val="24"/>
          <w:szCs w:val="24"/>
        </w:rPr>
      </w:pPr>
    </w:p>
    <w:p w14:paraId="0DEBF229" w14:textId="77777777" w:rsidR="00993CC3" w:rsidRDefault="00993CC3" w:rsidP="00993CC3">
      <w:pPr>
        <w:jc w:val="left"/>
        <w:rPr>
          <w:rFonts w:ascii="宋体" w:eastAsia="宋体" w:hAnsi="宋体" w:cs="宋体"/>
          <w:kern w:val="0"/>
          <w:sz w:val="24"/>
          <w:szCs w:val="24"/>
        </w:rPr>
      </w:pPr>
    </w:p>
    <w:p w14:paraId="2FB5B6C2" w14:textId="77777777" w:rsidR="00993CC3" w:rsidRDefault="00993CC3" w:rsidP="00993CC3">
      <w:pPr>
        <w:jc w:val="left"/>
        <w:rPr>
          <w:rFonts w:ascii="宋体" w:eastAsia="宋体" w:hAnsi="宋体" w:cs="宋体"/>
          <w:kern w:val="0"/>
          <w:sz w:val="24"/>
          <w:szCs w:val="24"/>
        </w:rPr>
      </w:pPr>
    </w:p>
    <w:p w14:paraId="6930FC3A" w14:textId="77777777" w:rsidR="00993CC3" w:rsidRDefault="00993CC3" w:rsidP="00993CC3">
      <w:pPr>
        <w:jc w:val="left"/>
        <w:rPr>
          <w:rFonts w:ascii="宋体" w:eastAsia="宋体" w:hAnsi="宋体" w:cs="宋体"/>
          <w:kern w:val="0"/>
          <w:sz w:val="24"/>
          <w:szCs w:val="24"/>
        </w:rPr>
      </w:pPr>
    </w:p>
    <w:p w14:paraId="17492F6A" w14:textId="77777777" w:rsidR="00993CC3" w:rsidRDefault="00993CC3" w:rsidP="00993CC3">
      <w:pPr>
        <w:jc w:val="left"/>
        <w:rPr>
          <w:rFonts w:ascii="宋体" w:eastAsia="宋体" w:hAnsi="宋体" w:cs="宋体"/>
          <w:kern w:val="0"/>
          <w:sz w:val="24"/>
          <w:szCs w:val="24"/>
        </w:rPr>
      </w:pPr>
    </w:p>
    <w:p w14:paraId="6DACB006" w14:textId="77777777" w:rsidR="00993CC3" w:rsidRDefault="00993CC3" w:rsidP="00993CC3">
      <w:pPr>
        <w:jc w:val="left"/>
        <w:rPr>
          <w:rFonts w:ascii="宋体" w:eastAsia="宋体" w:hAnsi="宋体" w:cs="宋体"/>
          <w:kern w:val="0"/>
          <w:sz w:val="24"/>
          <w:szCs w:val="24"/>
        </w:rPr>
      </w:pPr>
    </w:p>
    <w:p w14:paraId="14E9D111" w14:textId="77777777" w:rsidR="00993CC3" w:rsidRDefault="00993CC3" w:rsidP="00993CC3">
      <w:pPr>
        <w:jc w:val="left"/>
        <w:rPr>
          <w:rFonts w:ascii="宋体" w:eastAsia="宋体" w:hAnsi="宋体" w:cs="宋体"/>
          <w:kern w:val="0"/>
          <w:sz w:val="24"/>
          <w:szCs w:val="24"/>
        </w:rPr>
      </w:pPr>
    </w:p>
    <w:p w14:paraId="69062874" w14:textId="77777777" w:rsidR="00993CC3" w:rsidRDefault="00993CC3" w:rsidP="00993CC3">
      <w:pPr>
        <w:jc w:val="left"/>
        <w:rPr>
          <w:rFonts w:ascii="宋体" w:eastAsia="宋体" w:hAnsi="宋体" w:cs="宋体"/>
          <w:kern w:val="0"/>
          <w:sz w:val="24"/>
          <w:szCs w:val="24"/>
        </w:rPr>
      </w:pPr>
    </w:p>
    <w:p w14:paraId="2C4ADB95" w14:textId="77777777" w:rsidR="00993CC3" w:rsidRDefault="00993CC3" w:rsidP="00993CC3">
      <w:pPr>
        <w:jc w:val="left"/>
        <w:rPr>
          <w:rFonts w:ascii="宋体" w:eastAsia="宋体" w:hAnsi="宋体" w:cs="宋体"/>
          <w:kern w:val="0"/>
          <w:sz w:val="24"/>
          <w:szCs w:val="24"/>
        </w:rPr>
      </w:pPr>
    </w:p>
    <w:p w14:paraId="4ED6BD1E"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22"/>
        <w:gridCol w:w="2822"/>
        <w:gridCol w:w="2782"/>
      </w:tblGrid>
      <w:tr w:rsidR="00993CC3" w:rsidRPr="005E5B61" w14:paraId="7786D75F" w14:textId="77777777" w:rsidTr="00E51097">
        <w:trPr>
          <w:trHeight w:val="405"/>
        </w:trPr>
        <w:tc>
          <w:tcPr>
            <w:tcW w:w="315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F22078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账户与安全页面</w:t>
            </w:r>
          </w:p>
        </w:tc>
      </w:tr>
      <w:tr w:rsidR="00993CC3" w:rsidRPr="005E5B61" w14:paraId="77E3508D" w14:textId="77777777" w:rsidTr="00E51097">
        <w:trPr>
          <w:trHeight w:val="4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B014CD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EE0C0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514C2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47E666E0" w14:textId="77777777" w:rsidTr="00E51097">
        <w:trPr>
          <w:trHeight w:val="58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96300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更换手机号</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BC56B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单击</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657F88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更换手机号页面</w:t>
            </w:r>
          </w:p>
        </w:tc>
      </w:tr>
      <w:tr w:rsidR="00993CC3" w:rsidRPr="005E5B61" w14:paraId="36DBE8AE" w14:textId="77777777" w:rsidTr="00E51097">
        <w:trPr>
          <w:trHeight w:val="510"/>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D0587A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 xml:space="preserve">修改密码 </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832CBB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单击</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FBD290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修改密码页面</w:t>
            </w:r>
          </w:p>
        </w:tc>
      </w:tr>
      <w:tr w:rsidR="00993CC3" w:rsidRPr="005E5B61" w14:paraId="4582B8FC" w14:textId="77777777" w:rsidTr="00E51097">
        <w:trPr>
          <w:trHeight w:val="510"/>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7A2DB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注销账号</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38521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单击</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B143CB"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注销账号页面</w:t>
            </w:r>
          </w:p>
        </w:tc>
      </w:tr>
    </w:tbl>
    <w:p w14:paraId="42FF6726" w14:textId="77777777" w:rsidR="00993CC3" w:rsidRPr="005E5B61" w:rsidRDefault="00993CC3" w:rsidP="00993CC3">
      <w:pPr>
        <w:jc w:val="left"/>
        <w:rPr>
          <w:rFonts w:ascii="宋体" w:eastAsia="宋体" w:hAnsi="宋体" w:cs="宋体"/>
          <w:vanish/>
          <w:kern w:val="0"/>
          <w:sz w:val="24"/>
          <w:szCs w:val="24"/>
        </w:rPr>
      </w:pPr>
    </w:p>
    <w:p w14:paraId="5B250135" w14:textId="77777777" w:rsidR="00993CC3" w:rsidRDefault="00993CC3" w:rsidP="00993CC3">
      <w:pPr>
        <w:jc w:val="left"/>
        <w:rPr>
          <w:rFonts w:ascii="宋体" w:eastAsia="宋体" w:hAnsi="宋体" w:cs="宋体"/>
          <w:kern w:val="0"/>
          <w:sz w:val="24"/>
          <w:szCs w:val="24"/>
        </w:rPr>
      </w:pPr>
    </w:p>
    <w:p w14:paraId="35AC3761"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18"/>
        <w:gridCol w:w="2830"/>
        <w:gridCol w:w="2778"/>
      </w:tblGrid>
      <w:tr w:rsidR="00993CC3" w:rsidRPr="005E5B61" w14:paraId="559E2169" w14:textId="77777777" w:rsidTr="00E51097">
        <w:trPr>
          <w:trHeight w:val="405"/>
        </w:trPr>
        <w:tc>
          <w:tcPr>
            <w:tcW w:w="316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D55802"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注销账户</w:t>
            </w:r>
          </w:p>
        </w:tc>
      </w:tr>
      <w:tr w:rsidR="00993CC3" w:rsidRPr="005E5B61" w14:paraId="53379219"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E74AD6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2E519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0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FC042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7D7971EE" w14:textId="77777777" w:rsidTr="00E51097">
        <w:trPr>
          <w:trHeight w:val="585"/>
        </w:trPr>
        <w:tc>
          <w:tcPr>
            <w:tcW w:w="316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5ECABB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弹框提示</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3835A47"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点击“否”</w:t>
            </w:r>
          </w:p>
        </w:tc>
        <w:tc>
          <w:tcPr>
            <w:tcW w:w="30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2B196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跳回账户与安全页面</w:t>
            </w:r>
          </w:p>
        </w:tc>
      </w:tr>
      <w:tr w:rsidR="00993CC3" w:rsidRPr="005E5B61" w14:paraId="3CCA66C5" w14:textId="77777777" w:rsidTr="00E51097">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14B38B" w14:textId="77777777" w:rsidR="00993CC3" w:rsidRPr="005E5B61" w:rsidRDefault="00993CC3" w:rsidP="00E51097">
            <w:pPr>
              <w:jc w:val="left"/>
              <w:rPr>
                <w:rFonts w:ascii="宋体" w:eastAsia="宋体" w:hAnsi="宋体" w:cs="宋体"/>
                <w:kern w:val="0"/>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38AD8B"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点击“是”</w:t>
            </w:r>
          </w:p>
        </w:tc>
        <w:tc>
          <w:tcPr>
            <w:tcW w:w="30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66835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跳转首页，注销账户</w:t>
            </w:r>
          </w:p>
        </w:tc>
      </w:tr>
    </w:tbl>
    <w:p w14:paraId="3BD56131" w14:textId="77777777" w:rsidR="00993CC3" w:rsidRPr="005E5B61" w:rsidRDefault="00993CC3" w:rsidP="00993CC3">
      <w:pPr>
        <w:jc w:val="left"/>
        <w:rPr>
          <w:rFonts w:ascii="宋体" w:eastAsia="宋体" w:hAnsi="宋体" w:cs="宋体"/>
          <w:vanish/>
          <w:kern w:val="0"/>
          <w:sz w:val="24"/>
          <w:szCs w:val="24"/>
        </w:rPr>
      </w:pPr>
    </w:p>
    <w:p w14:paraId="03FE758A" w14:textId="77777777" w:rsidR="00993CC3" w:rsidRDefault="00993CC3" w:rsidP="00993CC3">
      <w:pPr>
        <w:jc w:val="left"/>
        <w:rPr>
          <w:rFonts w:ascii="宋体" w:eastAsia="宋体" w:hAnsi="宋体" w:cs="宋体"/>
          <w:kern w:val="0"/>
          <w:sz w:val="24"/>
          <w:szCs w:val="24"/>
        </w:rPr>
      </w:pPr>
    </w:p>
    <w:p w14:paraId="53EFCF5A"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31"/>
        <w:gridCol w:w="2817"/>
        <w:gridCol w:w="2778"/>
      </w:tblGrid>
      <w:tr w:rsidR="00993CC3" w:rsidRPr="005E5B61" w14:paraId="412E5775" w14:textId="77777777" w:rsidTr="00E51097">
        <w:trPr>
          <w:trHeight w:val="405"/>
        </w:trPr>
        <w:tc>
          <w:tcPr>
            <w:tcW w:w="316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1F28D9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用户协议</w:t>
            </w:r>
          </w:p>
        </w:tc>
      </w:tr>
      <w:tr w:rsidR="00993CC3" w:rsidRPr="005E5B61" w14:paraId="419601C9"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DE048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60DE3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3A247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3434F63E" w14:textId="77777777" w:rsidTr="00E51097">
        <w:trPr>
          <w:trHeight w:val="58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CF4EF7"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用户服务协议</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615367E"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D854AC"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r>
    </w:tbl>
    <w:p w14:paraId="6ED7855B" w14:textId="77777777" w:rsidR="00993CC3" w:rsidRDefault="00993CC3" w:rsidP="00993CC3">
      <w:pPr>
        <w:jc w:val="left"/>
        <w:rPr>
          <w:rFonts w:ascii="宋体" w:eastAsia="宋体" w:hAnsi="宋体" w:cs="宋体"/>
          <w:kern w:val="0"/>
          <w:sz w:val="24"/>
          <w:szCs w:val="24"/>
        </w:rPr>
      </w:pPr>
    </w:p>
    <w:p w14:paraId="5D23F648" w14:textId="77777777" w:rsidR="00993CC3" w:rsidRPr="005E5B61" w:rsidRDefault="00993CC3" w:rsidP="00993CC3">
      <w:pPr>
        <w:jc w:val="left"/>
        <w:rPr>
          <w:rFonts w:ascii="宋体" w:eastAsia="宋体" w:hAnsi="宋体" w:cs="宋体"/>
          <w:vanish/>
          <w:kern w:val="0"/>
          <w:sz w:val="24"/>
          <w:szCs w:val="24"/>
        </w:rPr>
      </w:pPr>
    </w:p>
    <w:p w14:paraId="47AC1CAB"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31"/>
        <w:gridCol w:w="2817"/>
        <w:gridCol w:w="2778"/>
      </w:tblGrid>
      <w:tr w:rsidR="00993CC3" w:rsidRPr="005E5B61" w14:paraId="6B87A22A" w14:textId="77777777" w:rsidTr="00E51097">
        <w:trPr>
          <w:trHeight w:val="405"/>
        </w:trPr>
        <w:tc>
          <w:tcPr>
            <w:tcW w:w="316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D4B74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隐私政策</w:t>
            </w:r>
          </w:p>
        </w:tc>
      </w:tr>
      <w:tr w:rsidR="00993CC3" w:rsidRPr="005E5B61" w14:paraId="5394A122"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6505C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9B083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981CC5"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03E4EF9E" w14:textId="77777777" w:rsidTr="00E51097">
        <w:trPr>
          <w:trHeight w:val="58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7F680F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隐私政策内容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6BDBDD3"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8280F7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r>
    </w:tbl>
    <w:p w14:paraId="00C92F28" w14:textId="77777777" w:rsidR="00993CC3" w:rsidRPr="005E5B61" w:rsidRDefault="00993CC3" w:rsidP="00993CC3">
      <w:pPr>
        <w:jc w:val="left"/>
        <w:rPr>
          <w:rFonts w:ascii="宋体" w:eastAsia="宋体" w:hAnsi="宋体" w:cs="宋体"/>
          <w:vanish/>
          <w:kern w:val="0"/>
          <w:sz w:val="24"/>
          <w:szCs w:val="24"/>
        </w:rPr>
      </w:pPr>
    </w:p>
    <w:p w14:paraId="4122D232" w14:textId="77777777" w:rsidR="00993CC3" w:rsidRDefault="00993CC3" w:rsidP="00993CC3">
      <w:pPr>
        <w:jc w:val="left"/>
        <w:rPr>
          <w:rFonts w:ascii="宋体" w:eastAsia="宋体" w:hAnsi="宋体" w:cs="宋体"/>
          <w:kern w:val="0"/>
          <w:sz w:val="24"/>
          <w:szCs w:val="24"/>
        </w:rPr>
      </w:pPr>
    </w:p>
    <w:p w14:paraId="6FE698A3"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48"/>
        <w:gridCol w:w="2809"/>
        <w:gridCol w:w="2769"/>
      </w:tblGrid>
      <w:tr w:rsidR="00993CC3" w:rsidRPr="005E5B61" w14:paraId="049994B1" w14:textId="77777777" w:rsidTr="00E51097">
        <w:trPr>
          <w:trHeight w:val="405"/>
        </w:trPr>
        <w:tc>
          <w:tcPr>
            <w:tcW w:w="316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7A8DA9"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关于APP</w:t>
            </w:r>
          </w:p>
        </w:tc>
      </w:tr>
      <w:tr w:rsidR="00993CC3" w:rsidRPr="005E5B61" w14:paraId="3008D2AA"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2EA0D5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80F721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97C261"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5BAEE7BC" w14:textId="77777777" w:rsidTr="00E51097">
        <w:trPr>
          <w:trHeight w:val="58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868BEA"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版本、简介、版权</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B266C7"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1DA0C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r>
    </w:tbl>
    <w:p w14:paraId="5FFCFC86" w14:textId="77777777" w:rsidR="00993CC3" w:rsidRDefault="00993CC3" w:rsidP="00993CC3">
      <w:pPr>
        <w:jc w:val="left"/>
        <w:rPr>
          <w:rFonts w:ascii="宋体" w:eastAsia="宋体" w:hAnsi="宋体" w:cs="宋体"/>
          <w:kern w:val="0"/>
          <w:sz w:val="24"/>
          <w:szCs w:val="24"/>
        </w:rPr>
      </w:pPr>
    </w:p>
    <w:p w14:paraId="077089BC" w14:textId="77777777" w:rsidR="00993CC3" w:rsidRPr="005E5B61" w:rsidRDefault="00993CC3" w:rsidP="00993CC3">
      <w:pPr>
        <w:jc w:val="left"/>
        <w:rPr>
          <w:rFonts w:ascii="宋体" w:eastAsia="宋体" w:hAnsi="宋体" w:cs="宋体"/>
          <w:vanish/>
          <w:kern w:val="0"/>
          <w:sz w:val="24"/>
          <w:szCs w:val="24"/>
        </w:rPr>
      </w:pPr>
    </w:p>
    <w:p w14:paraId="036097BD"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31"/>
        <w:gridCol w:w="2817"/>
        <w:gridCol w:w="2778"/>
      </w:tblGrid>
      <w:tr w:rsidR="00993CC3" w:rsidRPr="005E5B61" w14:paraId="303A215C" w14:textId="77777777" w:rsidTr="00E51097">
        <w:trPr>
          <w:trHeight w:val="405"/>
        </w:trPr>
        <w:tc>
          <w:tcPr>
            <w:tcW w:w="316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BA9E81B"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点赞</w:t>
            </w:r>
          </w:p>
        </w:tc>
      </w:tr>
      <w:tr w:rsidR="00993CC3" w:rsidRPr="005E5B61" w14:paraId="40E764B5"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11EA03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F41C24"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E86E9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365852FB" w14:textId="77777777" w:rsidTr="00E51097">
        <w:trPr>
          <w:trHeight w:val="58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80F4308"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我点赞过动态展示</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C8B442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5C15EA3"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r>
    </w:tbl>
    <w:p w14:paraId="757430C3" w14:textId="77777777" w:rsidR="00993CC3" w:rsidRDefault="00993CC3" w:rsidP="00993CC3">
      <w:pPr>
        <w:jc w:val="left"/>
        <w:rPr>
          <w:rFonts w:ascii="宋体" w:eastAsia="宋体" w:hAnsi="宋体" w:cs="宋体"/>
          <w:kern w:val="0"/>
          <w:sz w:val="24"/>
          <w:szCs w:val="24"/>
        </w:rPr>
      </w:pPr>
    </w:p>
    <w:p w14:paraId="057F90EB" w14:textId="77777777" w:rsidR="00993CC3" w:rsidRPr="005E5B61" w:rsidRDefault="00993CC3" w:rsidP="00993CC3">
      <w:pPr>
        <w:jc w:val="left"/>
        <w:rPr>
          <w:rFonts w:ascii="宋体" w:eastAsia="宋体" w:hAnsi="宋体" w:cs="宋体"/>
          <w:vanish/>
          <w:kern w:val="0"/>
          <w:sz w:val="24"/>
          <w:szCs w:val="24"/>
        </w:rPr>
      </w:pPr>
    </w:p>
    <w:p w14:paraId="09E74664" w14:textId="77777777" w:rsidR="00993CC3" w:rsidRDefault="00993CC3" w:rsidP="00993CC3">
      <w:pPr>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31"/>
        <w:gridCol w:w="2817"/>
        <w:gridCol w:w="2778"/>
      </w:tblGrid>
      <w:tr w:rsidR="00993CC3" w:rsidRPr="005E5B61" w14:paraId="4E16A96A" w14:textId="77777777" w:rsidTr="00E51097">
        <w:trPr>
          <w:trHeight w:val="405"/>
        </w:trPr>
        <w:tc>
          <w:tcPr>
            <w:tcW w:w="3165"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8841497"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收藏</w:t>
            </w:r>
          </w:p>
        </w:tc>
      </w:tr>
      <w:tr w:rsidR="00993CC3" w:rsidRPr="005E5B61" w14:paraId="0C70AF3A" w14:textId="77777777" w:rsidTr="00E51097">
        <w:trPr>
          <w:trHeight w:val="40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66E291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内容</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B2A37AF"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DA70B7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b/>
                <w:bCs/>
                <w:color w:val="000000"/>
                <w:kern w:val="0"/>
                <w:szCs w:val="21"/>
              </w:rPr>
              <w:t>事件内容</w:t>
            </w:r>
          </w:p>
        </w:tc>
      </w:tr>
      <w:tr w:rsidR="00993CC3" w:rsidRPr="005E5B61" w14:paraId="115E43FE" w14:textId="77777777" w:rsidTr="00E51097">
        <w:trPr>
          <w:trHeight w:val="585"/>
        </w:trPr>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FEFE70"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我的收藏展示</w:t>
            </w:r>
          </w:p>
        </w:tc>
        <w:tc>
          <w:tcPr>
            <w:tcW w:w="3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673FBA3"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8953BD" w14:textId="77777777" w:rsidR="00993CC3" w:rsidRPr="005E5B61" w:rsidRDefault="00993CC3" w:rsidP="00E51097">
            <w:pPr>
              <w:spacing w:line="312" w:lineRule="auto"/>
              <w:jc w:val="center"/>
              <w:rPr>
                <w:rFonts w:ascii="宋体" w:eastAsia="宋体" w:hAnsi="宋体" w:cs="宋体"/>
                <w:kern w:val="0"/>
                <w:sz w:val="24"/>
                <w:szCs w:val="24"/>
              </w:rPr>
            </w:pPr>
            <w:r w:rsidRPr="005E5B61">
              <w:rPr>
                <w:rFonts w:ascii="宋体" w:eastAsia="宋体" w:hAnsi="宋体" w:cs="宋体" w:hint="eastAsia"/>
                <w:color w:val="000000"/>
                <w:kern w:val="0"/>
                <w:szCs w:val="21"/>
              </w:rPr>
              <w:t>——</w:t>
            </w:r>
          </w:p>
        </w:tc>
      </w:tr>
    </w:tbl>
    <w:p w14:paraId="4ECF6CB0" w14:textId="060C0322" w:rsidR="002C552C" w:rsidRDefault="002C552C"/>
    <w:p w14:paraId="0363DADF" w14:textId="77777777" w:rsidR="002C552C" w:rsidRDefault="00614BDC">
      <w:pPr>
        <w:pStyle w:val="2"/>
      </w:pPr>
      <w:bookmarkStart w:id="11" w:name="_Toc301301038"/>
      <w:r>
        <w:rPr>
          <w:rFonts w:hint="eastAsia"/>
        </w:rPr>
        <w:t>错误代码</w:t>
      </w:r>
      <w:bookmarkEnd w:id="11"/>
    </w:p>
    <w:p w14:paraId="28D042B4" w14:textId="77777777" w:rsidR="002C552C" w:rsidRDefault="00614BDC">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14:paraId="589BB4E0" w14:textId="77777777" w:rsidR="002C552C" w:rsidRDefault="002C552C"/>
    <w:p w14:paraId="6876EC22" w14:textId="77777777" w:rsidR="002C552C" w:rsidRDefault="00614BDC">
      <w:pPr>
        <w:pStyle w:val="2"/>
      </w:pPr>
      <w:bookmarkStart w:id="12" w:name="_Toc301301039"/>
      <w:r>
        <w:rPr>
          <w:rFonts w:hint="eastAsia"/>
        </w:rPr>
        <w:t>错误日志</w:t>
      </w:r>
      <w:bookmarkEnd w:id="12"/>
    </w:p>
    <w:p w14:paraId="354DD0BC" w14:textId="77777777" w:rsidR="002C552C" w:rsidRDefault="00614BDC">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14:paraId="054D83DB" w14:textId="77777777" w:rsidR="002C552C" w:rsidRDefault="002C552C"/>
    <w:p w14:paraId="09C82DF2" w14:textId="77777777" w:rsidR="002C552C" w:rsidRDefault="002C552C"/>
    <w:p w14:paraId="5F975808" w14:textId="77777777" w:rsidR="002C552C" w:rsidRDefault="00614BDC">
      <w:pPr>
        <w:pStyle w:val="2"/>
      </w:pPr>
      <w:bookmarkStart w:id="13" w:name="_Toc301301040"/>
      <w:r>
        <w:rPr>
          <w:rFonts w:hint="eastAsia"/>
        </w:rPr>
        <w:t>部署视图</w:t>
      </w:r>
      <w:bookmarkEnd w:id="13"/>
    </w:p>
    <w:p w14:paraId="4C1910CF" w14:textId="77777777" w:rsidR="002C552C" w:rsidRDefault="00614BDC">
      <w:pPr>
        <w:pStyle w:val="ab"/>
        <w:numPr>
          <w:ilvl w:val="0"/>
          <w:numId w:val="3"/>
        </w:numPr>
        <w:ind w:firstLineChars="0"/>
      </w:pPr>
      <w:r>
        <w:rPr>
          <w:rFonts w:hint="eastAsia"/>
        </w:rPr>
        <w:t>硬件环境：</w:t>
      </w:r>
    </w:p>
    <w:p w14:paraId="78A6B03C" w14:textId="77777777" w:rsidR="002C552C" w:rsidRDefault="00614BDC">
      <w:pPr>
        <w:pStyle w:val="ab"/>
        <w:numPr>
          <w:ilvl w:val="1"/>
          <w:numId w:val="3"/>
        </w:numPr>
        <w:ind w:firstLineChars="0"/>
      </w:pPr>
      <w:r>
        <w:rPr>
          <w:rFonts w:hint="eastAsia"/>
        </w:rPr>
        <w:t>需要互联网</w:t>
      </w:r>
    </w:p>
    <w:p w14:paraId="2DC3E23D" w14:textId="77777777" w:rsidR="002C552C" w:rsidRDefault="00614BDC">
      <w:pPr>
        <w:pStyle w:val="ab"/>
        <w:numPr>
          <w:ilvl w:val="1"/>
          <w:numId w:val="3"/>
        </w:numPr>
        <w:ind w:firstLineChars="0"/>
      </w:pPr>
      <w:r>
        <w:rPr>
          <w:rFonts w:hint="eastAsia"/>
        </w:rPr>
        <w:t>至少需要一台服务器</w:t>
      </w:r>
    </w:p>
    <w:p w14:paraId="4ECAFC20" w14:textId="77777777" w:rsidR="002C552C" w:rsidRDefault="002C552C"/>
    <w:p w14:paraId="5C3739C8" w14:textId="77777777" w:rsidR="002C552C" w:rsidRDefault="00614BDC">
      <w:pPr>
        <w:pStyle w:val="ab"/>
        <w:numPr>
          <w:ilvl w:val="0"/>
          <w:numId w:val="3"/>
        </w:numPr>
        <w:ind w:firstLineChars="0"/>
      </w:pPr>
      <w:r>
        <w:rPr>
          <w:rFonts w:hint="eastAsia"/>
        </w:rPr>
        <w:t>软件：</w:t>
      </w:r>
    </w:p>
    <w:p w14:paraId="4DB0858C" w14:textId="77777777" w:rsidR="002C552C" w:rsidRDefault="00614BDC">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14:paraId="0800282D" w14:textId="77777777" w:rsidR="002C552C" w:rsidRDefault="00614BDC">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14:paraId="0911F16F" w14:textId="77777777" w:rsidR="002C552C" w:rsidRDefault="00614BDC">
      <w:pPr>
        <w:pStyle w:val="ab"/>
        <w:numPr>
          <w:ilvl w:val="1"/>
          <w:numId w:val="3"/>
        </w:numPr>
        <w:ind w:firstLineChars="0"/>
      </w:pPr>
      <w:r>
        <w:rPr>
          <w:rFonts w:hint="eastAsia"/>
        </w:rPr>
        <w:t>需要安装</w:t>
      </w:r>
      <w:r>
        <w:rPr>
          <w:rFonts w:hint="eastAsia"/>
        </w:rPr>
        <w:t>PHP</w:t>
      </w:r>
      <w:r>
        <w:rPr>
          <w:rFonts w:hint="eastAsia"/>
        </w:rPr>
        <w:t>解释器</w:t>
      </w:r>
    </w:p>
    <w:p w14:paraId="1067F3D0" w14:textId="48BBD2C0" w:rsidR="002C552C" w:rsidRDefault="009B5321">
      <w:pPr>
        <w:pStyle w:val="ab"/>
        <w:numPr>
          <w:ilvl w:val="0"/>
          <w:numId w:val="3"/>
        </w:numPr>
        <w:ind w:firstLineChars="0"/>
      </w:pPr>
      <w:r>
        <w:rPr>
          <w:rFonts w:hint="eastAsia"/>
        </w:rPr>
        <w:lastRenderedPageBreak/>
        <w:t>设备</w:t>
      </w:r>
      <w:r w:rsidR="00614BDC">
        <w:rPr>
          <w:rFonts w:hint="eastAsia"/>
        </w:rPr>
        <w:t>：</w:t>
      </w:r>
    </w:p>
    <w:p w14:paraId="35214EF9" w14:textId="77777777" w:rsidR="009B5321" w:rsidRPr="009B5321" w:rsidRDefault="009B5321" w:rsidP="009B5321">
      <w:pPr>
        <w:pStyle w:val="ab"/>
        <w:ind w:left="360" w:firstLineChars="0" w:firstLine="0"/>
        <w:jc w:val="left"/>
        <w:rPr>
          <w:rFonts w:ascii="微软雅黑" w:eastAsia="微软雅黑" w:hAnsi="微软雅黑"/>
          <w:sz w:val="24"/>
          <w:szCs w:val="24"/>
        </w:rPr>
      </w:pPr>
      <w:bookmarkStart w:id="14" w:name="_Toc301301041"/>
      <w:r w:rsidRPr="009B5321">
        <w:rPr>
          <w:rFonts w:ascii="宋体" w:eastAsia="宋体" w:hAnsi="宋体"/>
          <w:szCs w:val="21"/>
        </w:rPr>
        <w:t>百度地图 Android SDK是一套基于Android 4.0及以上版本设备的应用程序接口</w:t>
      </w:r>
      <w:r w:rsidRPr="009B5321">
        <w:rPr>
          <w:rFonts w:ascii="宋体" w:eastAsia="宋体" w:hAnsi="宋体" w:hint="eastAsia"/>
          <w:szCs w:val="21"/>
        </w:rPr>
        <w:t>；</w:t>
      </w:r>
    </w:p>
    <w:p w14:paraId="6E1BB759" w14:textId="3EB2222B" w:rsidR="009B5321" w:rsidRPr="009B5321" w:rsidRDefault="009B5321" w:rsidP="009B5321">
      <w:pPr>
        <w:pStyle w:val="ab"/>
        <w:snapToGrid w:val="0"/>
        <w:ind w:left="360" w:firstLineChars="0" w:firstLine="0"/>
        <w:jc w:val="left"/>
        <w:rPr>
          <w:rFonts w:ascii="微软雅黑" w:eastAsia="微软雅黑" w:hAnsi="微软雅黑"/>
          <w:sz w:val="24"/>
          <w:szCs w:val="24"/>
        </w:rPr>
      </w:pPr>
      <w:r w:rsidRPr="009B5321">
        <w:rPr>
          <w:rFonts w:ascii="宋体" w:eastAsia="宋体" w:hAnsi="宋体"/>
          <w:color w:val="000000"/>
          <w:szCs w:val="21"/>
        </w:rPr>
        <w:t>OkHttp3支持Android2.3及以上版本。支持Java JDK 1.7以上版本</w:t>
      </w:r>
      <w:r w:rsidRPr="009B5321">
        <w:rPr>
          <w:rFonts w:ascii="宋体" w:eastAsia="宋体" w:hAnsi="宋体" w:hint="eastAsia"/>
          <w:color w:val="000000"/>
          <w:szCs w:val="21"/>
        </w:rPr>
        <w:t>；</w:t>
      </w:r>
    </w:p>
    <w:p w14:paraId="3855C64C" w14:textId="77777777" w:rsidR="009B5321" w:rsidRPr="009B5321" w:rsidRDefault="009B5321" w:rsidP="009B5321">
      <w:pPr>
        <w:pStyle w:val="ab"/>
        <w:snapToGrid w:val="0"/>
        <w:ind w:left="360" w:firstLineChars="0" w:firstLine="0"/>
        <w:jc w:val="left"/>
        <w:rPr>
          <w:rFonts w:ascii="微软雅黑" w:eastAsia="微软雅黑" w:hAnsi="微软雅黑"/>
          <w:sz w:val="24"/>
          <w:szCs w:val="24"/>
        </w:rPr>
      </w:pPr>
      <w:r w:rsidRPr="009B5321">
        <w:rPr>
          <w:rFonts w:ascii="宋体" w:eastAsia="宋体" w:hAnsi="宋体"/>
          <w:color w:val="000000"/>
          <w:szCs w:val="21"/>
        </w:rPr>
        <w:t>Glide Android SDK 要求</w:t>
      </w:r>
      <w:r w:rsidRPr="009B5321">
        <w:rPr>
          <w:rFonts w:ascii="宋体" w:eastAsia="宋体" w:hAnsi="宋体" w:hint="eastAsia"/>
          <w:color w:val="000000"/>
          <w:szCs w:val="21"/>
        </w:rPr>
        <w:t>：</w:t>
      </w:r>
    </w:p>
    <w:p w14:paraId="4DA519EA" w14:textId="77777777" w:rsidR="009B5321" w:rsidRPr="009B5321" w:rsidRDefault="009B5321" w:rsidP="009B5321">
      <w:pPr>
        <w:pStyle w:val="ab"/>
        <w:snapToGrid w:val="0"/>
        <w:ind w:left="360" w:firstLineChars="0" w:firstLine="0"/>
        <w:jc w:val="left"/>
        <w:rPr>
          <w:rFonts w:ascii="微软雅黑" w:eastAsia="微软雅黑" w:hAnsi="微软雅黑"/>
          <w:sz w:val="24"/>
          <w:szCs w:val="24"/>
        </w:rPr>
      </w:pPr>
      <w:r w:rsidRPr="009B5321">
        <w:rPr>
          <w:rFonts w:ascii="宋体" w:eastAsia="宋体" w:hAnsi="宋体"/>
          <w:color w:val="000000"/>
          <w:szCs w:val="21"/>
        </w:rPr>
        <w:t>Min Sdk Version - API 14 (Ice Cream Sandwich) 或更高。</w:t>
      </w:r>
    </w:p>
    <w:p w14:paraId="51E00AB6" w14:textId="77777777" w:rsidR="009B5321" w:rsidRPr="009B5321" w:rsidRDefault="009B5321" w:rsidP="009B5321">
      <w:pPr>
        <w:pStyle w:val="ab"/>
        <w:snapToGrid w:val="0"/>
        <w:ind w:left="360" w:firstLineChars="0" w:firstLine="0"/>
        <w:jc w:val="left"/>
        <w:rPr>
          <w:rFonts w:ascii="微软雅黑" w:eastAsia="微软雅黑" w:hAnsi="微软雅黑"/>
          <w:sz w:val="24"/>
          <w:szCs w:val="24"/>
        </w:rPr>
      </w:pPr>
      <w:r w:rsidRPr="009B5321">
        <w:rPr>
          <w:rFonts w:ascii="宋体" w:eastAsia="宋体" w:hAnsi="宋体"/>
          <w:color w:val="000000"/>
          <w:szCs w:val="21"/>
        </w:rPr>
        <w:t>Compile Sdk Version - API 26 (Oreo) 或更高。</w:t>
      </w:r>
    </w:p>
    <w:p w14:paraId="1B07C6C1" w14:textId="77777777" w:rsidR="009B5321" w:rsidRPr="009B5321" w:rsidRDefault="009B5321" w:rsidP="009B5321">
      <w:pPr>
        <w:pStyle w:val="ab"/>
        <w:snapToGrid w:val="0"/>
        <w:ind w:left="360" w:firstLineChars="0" w:firstLine="0"/>
        <w:jc w:val="left"/>
        <w:rPr>
          <w:rFonts w:ascii="微软雅黑" w:eastAsia="微软雅黑" w:hAnsi="微软雅黑"/>
          <w:sz w:val="24"/>
          <w:szCs w:val="24"/>
        </w:rPr>
      </w:pPr>
      <w:r w:rsidRPr="009B5321">
        <w:rPr>
          <w:rFonts w:ascii="宋体" w:eastAsia="宋体" w:hAnsi="宋体"/>
          <w:color w:val="000000"/>
          <w:szCs w:val="21"/>
        </w:rPr>
        <w:t>Support Library Version - 支持库版本为 27</w:t>
      </w:r>
      <w:r w:rsidRPr="009B5321">
        <w:rPr>
          <w:rFonts w:ascii="Microsoft YaHei&quot;,微软雅黑,&quot;PingFang" w:eastAsia="Microsoft YaHei&quot;,微软雅黑,&quot;PingFang" w:hAnsi="Microsoft YaHei&quot;,微软雅黑,&quot;PingFang"/>
          <w:color w:val="000000"/>
          <w:sz w:val="24"/>
          <w:szCs w:val="24"/>
        </w:rPr>
        <w:t>。</w:t>
      </w:r>
    </w:p>
    <w:p w14:paraId="1F968F6E" w14:textId="77777777" w:rsidR="002C552C" w:rsidRDefault="00614BDC">
      <w:pPr>
        <w:pStyle w:val="1"/>
      </w:pPr>
      <w:r>
        <w:rPr>
          <w:rFonts w:hint="eastAsia"/>
        </w:rPr>
        <w:lastRenderedPageBreak/>
        <w:t>数据库设计</w:t>
      </w:r>
      <w:bookmarkEnd w:id="14"/>
    </w:p>
    <w:p w14:paraId="6E09419B" w14:textId="77777777" w:rsidR="002C552C" w:rsidRDefault="00614BDC">
      <w:pPr>
        <w:pStyle w:val="2"/>
      </w:pPr>
      <w:bookmarkStart w:id="15" w:name="_Toc301301042"/>
      <w:r>
        <w:rPr>
          <w:rFonts w:hint="eastAsia"/>
        </w:rPr>
        <w:t>逻辑模型</w:t>
      </w:r>
      <w:bookmarkEnd w:id="15"/>
    </w:p>
    <w:p w14:paraId="7426BE8F" w14:textId="78C2FB42" w:rsidR="002C552C" w:rsidRDefault="00A57E57">
      <w:r>
        <w:rPr>
          <w:noProof/>
        </w:rPr>
        <w:drawing>
          <wp:inline distT="0" distB="0" distL="0" distR="0" wp14:anchorId="41B3755A" wp14:editId="2F51E462">
            <wp:extent cx="5822512" cy="649605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9499" cy="6503846"/>
                    </a:xfrm>
                    <a:prstGeom prst="rect">
                      <a:avLst/>
                    </a:prstGeom>
                    <a:noFill/>
                    <a:ln>
                      <a:noFill/>
                    </a:ln>
                  </pic:spPr>
                </pic:pic>
              </a:graphicData>
            </a:graphic>
          </wp:inline>
        </w:drawing>
      </w:r>
    </w:p>
    <w:p w14:paraId="0D69597B" w14:textId="77777777" w:rsidR="002C552C" w:rsidRDefault="00614BDC">
      <w:pPr>
        <w:pStyle w:val="2"/>
      </w:pPr>
      <w:bookmarkStart w:id="16" w:name="_Toc301301043"/>
      <w:r>
        <w:rPr>
          <w:rFonts w:hint="eastAsia"/>
        </w:rPr>
        <w:t>物理模型</w:t>
      </w:r>
      <w:bookmarkEnd w:id="16"/>
    </w:p>
    <w:p w14:paraId="1D9A7BF5" w14:textId="77777777" w:rsidR="002C552C" w:rsidRDefault="00614BDC">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14:paraId="4A92294A" w14:textId="77777777" w:rsidR="002C552C" w:rsidRDefault="00614BDC">
      <w:pPr>
        <w:pStyle w:val="ab"/>
        <w:numPr>
          <w:ilvl w:val="0"/>
          <w:numId w:val="4"/>
        </w:numPr>
        <w:ind w:firstLineChars="0"/>
      </w:pPr>
      <w:r>
        <w:rPr>
          <w:rFonts w:hint="eastAsia"/>
        </w:rPr>
        <w:lastRenderedPageBreak/>
        <w:t>为上传的图片预留空间。</w:t>
      </w:r>
    </w:p>
    <w:p w14:paraId="6446DA11" w14:textId="77777777" w:rsidR="002C552C" w:rsidRDefault="00614BDC">
      <w:pPr>
        <w:pStyle w:val="1"/>
      </w:pPr>
      <w:bookmarkStart w:id="17" w:name="_Toc301301044"/>
      <w:r>
        <w:rPr>
          <w:rFonts w:hint="eastAsia"/>
        </w:rPr>
        <w:t>质量及其他方面</w:t>
      </w:r>
      <w:bookmarkEnd w:id="17"/>
    </w:p>
    <w:p w14:paraId="0D28A462" w14:textId="77777777" w:rsidR="002C552C" w:rsidRDefault="00614BDC">
      <w:pPr>
        <w:pStyle w:val="2"/>
      </w:pPr>
      <w:bookmarkStart w:id="18" w:name="_Toc301301045"/>
      <w:r>
        <w:rPr>
          <w:rFonts w:hint="eastAsia"/>
        </w:rPr>
        <w:t>可维护性</w:t>
      </w:r>
      <w:bookmarkEnd w:id="18"/>
    </w:p>
    <w:p w14:paraId="6B36EDC9" w14:textId="77777777" w:rsidR="002C552C" w:rsidRDefault="00614BDC">
      <w:pPr>
        <w:pStyle w:val="ab"/>
        <w:numPr>
          <w:ilvl w:val="0"/>
          <w:numId w:val="5"/>
        </w:numPr>
        <w:ind w:firstLineChars="0"/>
      </w:pPr>
      <w:r>
        <w:rPr>
          <w:rFonts w:hint="eastAsia"/>
        </w:rPr>
        <w:t>通过程序注释等方式增加代码的可读性和可维护性。</w:t>
      </w:r>
    </w:p>
    <w:p w14:paraId="354D1BFA" w14:textId="77777777" w:rsidR="002C552C" w:rsidRDefault="00614BDC">
      <w:pPr>
        <w:pStyle w:val="ab"/>
        <w:numPr>
          <w:ilvl w:val="0"/>
          <w:numId w:val="5"/>
        </w:numPr>
        <w:ind w:firstLineChars="0"/>
      </w:pPr>
      <w:r>
        <w:rPr>
          <w:rFonts w:hint="eastAsia"/>
        </w:rPr>
        <w:t>将数据访问层分离，做成一个个函数，由其它层调用，以增加代码的可维护性。</w:t>
      </w:r>
    </w:p>
    <w:p w14:paraId="6A370548" w14:textId="72E0EFED" w:rsidR="002C552C" w:rsidRDefault="00614BDC">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14:paraId="3A6146D1" w14:textId="2F709563" w:rsidR="007934FA" w:rsidRDefault="007934FA">
      <w:pPr>
        <w:pStyle w:val="ab"/>
        <w:numPr>
          <w:ilvl w:val="0"/>
          <w:numId w:val="5"/>
        </w:numPr>
        <w:spacing w:line="240" w:lineRule="auto"/>
        <w:ind w:firstLineChars="0"/>
        <w:jc w:val="left"/>
        <w:rPr>
          <w:rFonts w:ascii="Arial" w:eastAsia="宋体" w:hAnsi="Arial" w:cs="Arial"/>
          <w:kern w:val="0"/>
          <w:sz w:val="22"/>
          <w:szCs w:val="21"/>
          <w:lang w:val="en-GB"/>
        </w:rPr>
      </w:pPr>
      <w:r w:rsidRPr="00D66888">
        <w:rPr>
          <w:rFonts w:asciiTheme="minorEastAsia" w:hAnsiTheme="minorEastAsia"/>
          <w:szCs w:val="21"/>
        </w:rPr>
        <w:t>保留系统对应的版本的源代码；有清晰的系统结构和命名规范，界面规范，友好的错误提示信息。</w:t>
      </w:r>
    </w:p>
    <w:p w14:paraId="5BD29596" w14:textId="77777777" w:rsidR="002C552C" w:rsidRDefault="002C552C">
      <w:pPr>
        <w:pStyle w:val="ab"/>
        <w:ind w:left="360" w:firstLineChars="0" w:firstLine="0"/>
      </w:pPr>
    </w:p>
    <w:p w14:paraId="38C1940D" w14:textId="77777777" w:rsidR="002C552C" w:rsidRDefault="00614BDC">
      <w:pPr>
        <w:pStyle w:val="2"/>
      </w:pPr>
      <w:bookmarkStart w:id="19" w:name="_Toc301301046"/>
      <w:r>
        <w:rPr>
          <w:rFonts w:hint="eastAsia"/>
        </w:rPr>
        <w:t>安全性</w:t>
      </w:r>
      <w:bookmarkEnd w:id="19"/>
    </w:p>
    <w:p w14:paraId="75599A86" w14:textId="77777777" w:rsidR="002C552C" w:rsidRDefault="00614BDC">
      <w:pPr>
        <w:pStyle w:val="ab"/>
        <w:numPr>
          <w:ilvl w:val="0"/>
          <w:numId w:val="6"/>
        </w:numPr>
        <w:ind w:firstLineChars="0"/>
      </w:pPr>
      <w:r>
        <w:rPr>
          <w:rFonts w:hint="eastAsia"/>
        </w:rPr>
        <w:t>密码使用</w:t>
      </w:r>
      <w:r>
        <w:rPr>
          <w:rFonts w:hint="eastAsia"/>
        </w:rPr>
        <w:t>md5</w:t>
      </w:r>
      <w:r>
        <w:rPr>
          <w:rFonts w:hint="eastAsia"/>
        </w:rPr>
        <w:t>加密</w:t>
      </w:r>
    </w:p>
    <w:p w14:paraId="098A04CA" w14:textId="77777777" w:rsidR="002C552C" w:rsidRDefault="00614BDC">
      <w:pPr>
        <w:pStyle w:val="ab"/>
        <w:numPr>
          <w:ilvl w:val="0"/>
          <w:numId w:val="6"/>
        </w:numPr>
        <w:ind w:firstLineChars="0"/>
      </w:pPr>
      <w:r>
        <w:rPr>
          <w:rFonts w:hint="eastAsia"/>
        </w:rPr>
        <w:t>对用户的输入进行验证</w:t>
      </w:r>
    </w:p>
    <w:p w14:paraId="0EE66179" w14:textId="3F8F9AE1" w:rsidR="002C552C" w:rsidRDefault="00614BDC">
      <w:pPr>
        <w:pStyle w:val="ab"/>
        <w:numPr>
          <w:ilvl w:val="0"/>
          <w:numId w:val="6"/>
        </w:numPr>
        <w:ind w:firstLineChars="0"/>
      </w:pPr>
      <w:r>
        <w:rPr>
          <w:rFonts w:hint="eastAsia"/>
        </w:rPr>
        <w:t>对用户的输入的特殊字符进行转义，防止</w:t>
      </w:r>
      <w:r>
        <w:rPr>
          <w:rFonts w:hint="eastAsia"/>
        </w:rPr>
        <w:t>sql</w:t>
      </w:r>
      <w:r>
        <w:rPr>
          <w:rFonts w:hint="eastAsia"/>
        </w:rPr>
        <w:t>注入攻击</w:t>
      </w:r>
    </w:p>
    <w:p w14:paraId="033583E2" w14:textId="371115EC" w:rsidR="001507F1" w:rsidRDefault="001507F1">
      <w:pPr>
        <w:pStyle w:val="ab"/>
        <w:numPr>
          <w:ilvl w:val="0"/>
          <w:numId w:val="6"/>
        </w:numPr>
        <w:ind w:firstLineChars="0"/>
      </w:pPr>
      <w:r w:rsidRPr="00D66888">
        <w:rPr>
          <w:rFonts w:asciiTheme="minorEastAsia" w:hAnsiTheme="minorEastAsia"/>
          <w:szCs w:val="21"/>
        </w:rPr>
        <w:t>系统不泄露用户信息，安全有保障。</w:t>
      </w:r>
    </w:p>
    <w:p w14:paraId="37361941" w14:textId="77777777" w:rsidR="002C552C" w:rsidRDefault="00614BDC">
      <w:pPr>
        <w:pStyle w:val="2"/>
      </w:pPr>
      <w:bookmarkStart w:id="20" w:name="_Toc301301047"/>
      <w:r>
        <w:rPr>
          <w:rFonts w:hint="eastAsia"/>
        </w:rPr>
        <w:t>可扩展性</w:t>
      </w:r>
      <w:bookmarkEnd w:id="20"/>
    </w:p>
    <w:p w14:paraId="3173923B" w14:textId="77777777" w:rsidR="002C552C" w:rsidRDefault="00614BDC">
      <w:pPr>
        <w:pStyle w:val="ab"/>
        <w:numPr>
          <w:ilvl w:val="0"/>
          <w:numId w:val="7"/>
        </w:numPr>
        <w:ind w:firstLineChars="0"/>
      </w:pPr>
      <w:r>
        <w:rPr>
          <w:rFonts w:hint="eastAsia"/>
        </w:rPr>
        <w:t>可以通过增加硬件资源的方式提高系统的响应速度。</w:t>
      </w:r>
    </w:p>
    <w:p w14:paraId="39BD9D14" w14:textId="77777777" w:rsidR="002C552C" w:rsidRDefault="00614BDC">
      <w:pPr>
        <w:pStyle w:val="ab"/>
        <w:numPr>
          <w:ilvl w:val="0"/>
          <w:numId w:val="7"/>
        </w:numPr>
        <w:ind w:firstLineChars="0"/>
      </w:pPr>
      <w:r>
        <w:rPr>
          <w:rFonts w:hint="eastAsia"/>
        </w:rPr>
        <w:t>可以通过修改代码，扩充系统的功能。</w:t>
      </w:r>
    </w:p>
    <w:p w14:paraId="3A3FD238" w14:textId="77777777" w:rsidR="002C552C" w:rsidRDefault="00614BDC">
      <w:pPr>
        <w:pStyle w:val="2"/>
      </w:pPr>
      <w:bookmarkStart w:id="21" w:name="_Toc301301048"/>
      <w:r>
        <w:rPr>
          <w:rFonts w:hint="eastAsia"/>
        </w:rPr>
        <w:t>可靠性</w:t>
      </w:r>
      <w:bookmarkEnd w:id="21"/>
    </w:p>
    <w:p w14:paraId="3D7092E6" w14:textId="77777777" w:rsidR="002C552C" w:rsidRDefault="002C552C">
      <w:pPr>
        <w:rPr>
          <w:i/>
          <w:color w:val="548DD4" w:themeColor="text2" w:themeTint="99"/>
        </w:rPr>
      </w:pPr>
    </w:p>
    <w:p w14:paraId="22C05241" w14:textId="75333814" w:rsidR="002C552C" w:rsidRDefault="00614BDC">
      <w:pPr>
        <w:pStyle w:val="ab"/>
        <w:numPr>
          <w:ilvl w:val="0"/>
          <w:numId w:val="8"/>
        </w:numPr>
        <w:ind w:firstLineChars="0"/>
      </w:pPr>
      <w:r>
        <w:rPr>
          <w:rFonts w:hint="eastAsia"/>
        </w:rPr>
        <w:t>数据库按时备份，有日志记录</w:t>
      </w:r>
    </w:p>
    <w:p w14:paraId="48FB5B24" w14:textId="6DE441ED" w:rsidR="00816EA0" w:rsidRDefault="00816EA0">
      <w:pPr>
        <w:pStyle w:val="ab"/>
        <w:numPr>
          <w:ilvl w:val="0"/>
          <w:numId w:val="8"/>
        </w:numPr>
        <w:ind w:firstLineChars="0"/>
      </w:pPr>
      <w:r w:rsidRPr="00D66888">
        <w:rPr>
          <w:rFonts w:asciiTheme="minorEastAsia" w:hAnsiTheme="minorEastAsia"/>
          <w:szCs w:val="21"/>
        </w:rPr>
        <w:t>系统在7X24小时内不宕机，保证150人同时在客户端登录，系统能够正常运行，正确提示相关内容。</w:t>
      </w:r>
    </w:p>
    <w:p w14:paraId="47205324" w14:textId="77777777" w:rsidR="002C552C" w:rsidRDefault="002C552C"/>
    <w:p w14:paraId="3E226984" w14:textId="77777777" w:rsidR="002C552C" w:rsidRDefault="00614BDC">
      <w:pPr>
        <w:pStyle w:val="2"/>
      </w:pPr>
      <w:bookmarkStart w:id="22" w:name="_Toc301301049"/>
      <w:r>
        <w:rPr>
          <w:rFonts w:hint="eastAsia"/>
        </w:rPr>
        <w:lastRenderedPageBreak/>
        <w:t>可用性</w:t>
      </w:r>
      <w:bookmarkEnd w:id="22"/>
    </w:p>
    <w:p w14:paraId="4936B3D6" w14:textId="39371F0A" w:rsidR="002C552C" w:rsidRDefault="00614BDC">
      <w:r>
        <w:rPr>
          <w:rFonts w:hint="eastAsia"/>
        </w:rPr>
        <w:t>1</w:t>
      </w:r>
      <w:r>
        <w:rPr>
          <w:rFonts w:hint="eastAsia"/>
        </w:rPr>
        <w:t>、</w:t>
      </w:r>
      <w:r w:rsidR="00F161D8" w:rsidRPr="00D66888">
        <w:rPr>
          <w:rFonts w:asciiTheme="minorEastAsia" w:hAnsiTheme="minorEastAsia"/>
          <w:szCs w:val="21"/>
        </w:rPr>
        <w:t>尽量从用户角度出发，以方便使用本产品，并且会不断修复bug,使系统更稳定</w:t>
      </w:r>
    </w:p>
    <w:p w14:paraId="529DEC23" w14:textId="77777777" w:rsidR="002C552C" w:rsidRDefault="00614BDC">
      <w:pPr>
        <w:pStyle w:val="2"/>
      </w:pPr>
      <w:bookmarkStart w:id="23" w:name="_Toc301301050"/>
      <w:r>
        <w:rPr>
          <w:rFonts w:hint="eastAsia"/>
        </w:rPr>
        <w:t>性能设计</w:t>
      </w:r>
      <w:bookmarkEnd w:id="23"/>
    </w:p>
    <w:p w14:paraId="38A5AB4A" w14:textId="77777777" w:rsidR="00515E58" w:rsidRPr="00D66888" w:rsidRDefault="00515E58" w:rsidP="00515E58">
      <w:pPr>
        <w:snapToGrid w:val="0"/>
        <w:ind w:firstLineChars="200" w:firstLine="420"/>
        <w:jc w:val="left"/>
        <w:rPr>
          <w:rFonts w:asciiTheme="minorEastAsia" w:hAnsiTheme="minorEastAsia"/>
          <w:szCs w:val="21"/>
        </w:rPr>
      </w:pPr>
      <w:r w:rsidRPr="00D66888">
        <w:rPr>
          <w:rFonts w:asciiTheme="minorEastAsia" w:hAnsiTheme="minorEastAsia"/>
          <w:szCs w:val="21"/>
        </w:rPr>
        <w:t>无论是客户端还是管理端，当用户登录，进行任何的操作，系统应进行及时的反应，查询类页面的响应时间在五秒之内，新建、更新类页面响应时间在三秒之内。系统应能检测出各种非正常情况，如与设备的通信中断，无法连接数据库服务器等，避免长时间的等待甚至无响应。如果页面出现长时间无响应，则提示错误让用户重新刷新界面。</w:t>
      </w:r>
    </w:p>
    <w:p w14:paraId="46A90635" w14:textId="77777777" w:rsidR="00515E58" w:rsidRDefault="00515E58" w:rsidP="00515E58">
      <w:pPr>
        <w:snapToGrid w:val="0"/>
        <w:jc w:val="left"/>
        <w:rPr>
          <w:rFonts w:ascii="微软雅黑" w:eastAsia="微软雅黑" w:hAnsi="微软雅黑"/>
          <w:sz w:val="24"/>
          <w:szCs w:val="24"/>
        </w:rPr>
      </w:pPr>
    </w:p>
    <w:p w14:paraId="3BA67AFE" w14:textId="77777777" w:rsidR="002C552C" w:rsidRPr="00515E58" w:rsidRDefault="002C552C"/>
    <w:p w14:paraId="7CC93B82" w14:textId="77777777" w:rsidR="002C552C" w:rsidRDefault="00614BDC">
      <w:pPr>
        <w:pStyle w:val="1"/>
      </w:pPr>
      <w:bookmarkStart w:id="24" w:name="_Toc301301051"/>
      <w:r>
        <w:rPr>
          <w:rFonts w:hint="eastAsia"/>
        </w:rPr>
        <w:t>附录</w:t>
      </w:r>
      <w:bookmarkEnd w:id="24"/>
    </w:p>
    <w:p w14:paraId="4EFCF73E" w14:textId="77777777" w:rsidR="002C552C" w:rsidRDefault="00614BDC">
      <w:pPr>
        <w:pStyle w:val="2"/>
      </w:pPr>
      <w:bookmarkStart w:id="25" w:name="_Toc301301052"/>
      <w:r>
        <w:rPr>
          <w:rFonts w:hint="eastAsia"/>
        </w:rPr>
        <w:t>附件</w:t>
      </w:r>
      <w:bookmarkEnd w:id="25"/>
    </w:p>
    <w:p w14:paraId="59A5D9AB" w14:textId="77777777" w:rsidR="002C552C" w:rsidRDefault="00614BDC">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r>
        <w:rPr>
          <w:rFonts w:hint="eastAsia"/>
          <w:i/>
          <w:color w:val="548DD4" w:themeColor="text2" w:themeTint="99"/>
        </w:rPr>
        <w:t>viso</w:t>
      </w:r>
      <w:r>
        <w:rPr>
          <w:rFonts w:hint="eastAsia"/>
          <w:i/>
          <w:color w:val="548DD4" w:themeColor="text2" w:themeTint="99"/>
        </w:rPr>
        <w:t>文件，</w:t>
      </w:r>
      <w:r>
        <w:rPr>
          <w:rFonts w:hint="eastAsia"/>
          <w:i/>
          <w:color w:val="548DD4" w:themeColor="text2" w:themeTint="99"/>
        </w:rPr>
        <w:t>powerdesigner(</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14:paraId="4A9C4E49" w14:textId="77777777" w:rsidR="002C552C" w:rsidRDefault="002C552C"/>
    <w:p w14:paraId="69742633" w14:textId="77777777" w:rsidR="002C552C" w:rsidRDefault="00614BDC">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2C552C" w14:paraId="72937D46" w14:textId="77777777">
        <w:tc>
          <w:tcPr>
            <w:tcW w:w="675" w:type="dxa"/>
            <w:shd w:val="pct20" w:color="auto" w:fill="auto"/>
          </w:tcPr>
          <w:p w14:paraId="27EA7102" w14:textId="77777777" w:rsidR="002C552C" w:rsidRDefault="00614BDC">
            <w:pPr>
              <w:spacing w:line="240" w:lineRule="auto"/>
            </w:pPr>
            <w:r>
              <w:rPr>
                <w:rFonts w:hint="eastAsia"/>
              </w:rPr>
              <w:t>版本</w:t>
            </w:r>
          </w:p>
        </w:tc>
        <w:tc>
          <w:tcPr>
            <w:tcW w:w="1134" w:type="dxa"/>
            <w:shd w:val="pct20" w:color="auto" w:fill="auto"/>
          </w:tcPr>
          <w:p w14:paraId="67FE2494" w14:textId="77777777" w:rsidR="002C552C" w:rsidRDefault="00614BDC">
            <w:pPr>
              <w:spacing w:line="240" w:lineRule="auto"/>
            </w:pPr>
            <w:r>
              <w:rPr>
                <w:rFonts w:hint="eastAsia"/>
              </w:rPr>
              <w:t>修改人</w:t>
            </w:r>
          </w:p>
        </w:tc>
        <w:tc>
          <w:tcPr>
            <w:tcW w:w="1276" w:type="dxa"/>
            <w:shd w:val="pct20" w:color="auto" w:fill="auto"/>
          </w:tcPr>
          <w:p w14:paraId="1BCE2D37" w14:textId="77777777" w:rsidR="002C552C" w:rsidRDefault="00614BDC">
            <w:pPr>
              <w:spacing w:line="240" w:lineRule="auto"/>
            </w:pPr>
            <w:r>
              <w:rPr>
                <w:rFonts w:hint="eastAsia"/>
              </w:rPr>
              <w:t>修改时间</w:t>
            </w:r>
          </w:p>
        </w:tc>
        <w:tc>
          <w:tcPr>
            <w:tcW w:w="3834" w:type="dxa"/>
            <w:shd w:val="pct20" w:color="auto" w:fill="auto"/>
          </w:tcPr>
          <w:p w14:paraId="4FA95C97" w14:textId="77777777" w:rsidR="002C552C" w:rsidRDefault="00614BDC">
            <w:pPr>
              <w:spacing w:line="240" w:lineRule="auto"/>
            </w:pPr>
            <w:r>
              <w:rPr>
                <w:rFonts w:hint="eastAsia"/>
              </w:rPr>
              <w:t>修改内容</w:t>
            </w:r>
          </w:p>
        </w:tc>
        <w:tc>
          <w:tcPr>
            <w:tcW w:w="1603" w:type="dxa"/>
            <w:shd w:val="pct20" w:color="auto" w:fill="auto"/>
          </w:tcPr>
          <w:p w14:paraId="2F51DCE1" w14:textId="77777777" w:rsidR="002C552C" w:rsidRDefault="00614BDC">
            <w:pPr>
              <w:spacing w:line="240" w:lineRule="auto"/>
            </w:pPr>
            <w:r>
              <w:rPr>
                <w:rFonts w:hint="eastAsia"/>
              </w:rPr>
              <w:t>核准</w:t>
            </w:r>
          </w:p>
        </w:tc>
      </w:tr>
      <w:tr w:rsidR="002C552C" w14:paraId="011539D3" w14:textId="77777777">
        <w:tc>
          <w:tcPr>
            <w:tcW w:w="675" w:type="dxa"/>
          </w:tcPr>
          <w:p w14:paraId="1F39E8F5" w14:textId="77777777" w:rsidR="002C552C" w:rsidRDefault="00614BDC">
            <w:pPr>
              <w:spacing w:line="240" w:lineRule="auto"/>
            </w:pPr>
            <w:r>
              <w:rPr>
                <w:rFonts w:hint="eastAsia"/>
              </w:rPr>
              <w:t>1.0</w:t>
            </w:r>
          </w:p>
        </w:tc>
        <w:tc>
          <w:tcPr>
            <w:tcW w:w="1134" w:type="dxa"/>
          </w:tcPr>
          <w:p w14:paraId="0BAAC2AB" w14:textId="77777777" w:rsidR="002C552C" w:rsidRDefault="00614BDC">
            <w:pPr>
              <w:spacing w:line="240" w:lineRule="auto"/>
            </w:pPr>
            <w:r>
              <w:rPr>
                <w:rFonts w:hint="eastAsia"/>
              </w:rPr>
              <w:t>刘海燕</w:t>
            </w:r>
          </w:p>
        </w:tc>
        <w:tc>
          <w:tcPr>
            <w:tcW w:w="1276" w:type="dxa"/>
          </w:tcPr>
          <w:p w14:paraId="30FACE6C" w14:textId="77777777" w:rsidR="002C552C" w:rsidRDefault="00614BDC">
            <w:pPr>
              <w:spacing w:line="240" w:lineRule="auto"/>
            </w:pPr>
            <w:r>
              <w:rPr>
                <w:rFonts w:hint="eastAsia"/>
              </w:rPr>
              <w:t>2011-8-16</w:t>
            </w:r>
          </w:p>
        </w:tc>
        <w:tc>
          <w:tcPr>
            <w:tcW w:w="3834" w:type="dxa"/>
          </w:tcPr>
          <w:p w14:paraId="20CDD6D5" w14:textId="77777777" w:rsidR="002C552C" w:rsidRDefault="002C552C">
            <w:pPr>
              <w:spacing w:line="240" w:lineRule="auto"/>
            </w:pPr>
          </w:p>
        </w:tc>
        <w:tc>
          <w:tcPr>
            <w:tcW w:w="1603" w:type="dxa"/>
          </w:tcPr>
          <w:p w14:paraId="13B77BCE" w14:textId="77777777" w:rsidR="002C552C" w:rsidRDefault="002C552C">
            <w:pPr>
              <w:spacing w:line="240" w:lineRule="auto"/>
            </w:pPr>
          </w:p>
        </w:tc>
      </w:tr>
    </w:tbl>
    <w:p w14:paraId="2657F8AB" w14:textId="77777777" w:rsidR="002C552C" w:rsidRDefault="002C552C"/>
    <w:sectPr w:rsidR="002C552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69097" w14:textId="77777777" w:rsidR="00C86F12" w:rsidRDefault="00C86F12">
      <w:pPr>
        <w:spacing w:line="240" w:lineRule="auto"/>
      </w:pPr>
      <w:r>
        <w:separator/>
      </w:r>
    </w:p>
  </w:endnote>
  <w:endnote w:type="continuationSeparator" w:id="0">
    <w:p w14:paraId="2DB9B0B0" w14:textId="77777777" w:rsidR="00C86F12" w:rsidRDefault="00C86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quot;Times New Roman&quot;">
    <w:altName w:val="Cambria"/>
    <w:panose1 w:val="00000000000000000000"/>
    <w:charset w:val="00"/>
    <w:family w:val="roman"/>
    <w:notTrueType/>
    <w:pitch w:val="default"/>
  </w:font>
  <w:font w:name="Microsoft YaHei&quot;,微软雅黑,&quot;PingFang">
    <w:altName w:val="宋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CC5A2" w14:textId="77777777" w:rsidR="002C552C" w:rsidRDefault="00614BDC">
    <w:pPr>
      <w:pStyle w:val="a5"/>
      <w:jc w:val="right"/>
    </w:pPr>
    <w:r>
      <w:rPr>
        <w:noProof/>
      </w:rPr>
      <w:drawing>
        <wp:inline distT="0" distB="0" distL="0" distR="0" wp14:anchorId="27CB8BC3" wp14:editId="46BD6CF7">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09B48" w14:textId="77777777" w:rsidR="00C86F12" w:rsidRDefault="00C86F12">
      <w:pPr>
        <w:spacing w:line="240" w:lineRule="auto"/>
      </w:pPr>
      <w:r>
        <w:separator/>
      </w:r>
    </w:p>
  </w:footnote>
  <w:footnote w:type="continuationSeparator" w:id="0">
    <w:p w14:paraId="6E910808" w14:textId="77777777" w:rsidR="00C86F12" w:rsidRDefault="00C86F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E43B3" w14:textId="77777777" w:rsidR="002C552C" w:rsidRDefault="00614BDC">
    <w:pPr>
      <w:pStyle w:val="a7"/>
      <w:jc w:val="both"/>
    </w:pPr>
    <w:r>
      <w:rPr>
        <w:noProof/>
      </w:rPr>
      <w:drawing>
        <wp:inline distT="0" distB="0" distL="0" distR="0" wp14:anchorId="5E7F9F91" wp14:editId="61196F31">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63A72"/>
    <w:rsid w:val="0008302F"/>
    <w:rsid w:val="000C3151"/>
    <w:rsid w:val="000D2C27"/>
    <w:rsid w:val="000E39D5"/>
    <w:rsid w:val="0010354E"/>
    <w:rsid w:val="00142373"/>
    <w:rsid w:val="001507F1"/>
    <w:rsid w:val="00180C6D"/>
    <w:rsid w:val="001B5513"/>
    <w:rsid w:val="001C6361"/>
    <w:rsid w:val="001D1FF3"/>
    <w:rsid w:val="001E2022"/>
    <w:rsid w:val="001F7424"/>
    <w:rsid w:val="00215079"/>
    <w:rsid w:val="00224192"/>
    <w:rsid w:val="00234C4C"/>
    <w:rsid w:val="00237305"/>
    <w:rsid w:val="00252B85"/>
    <w:rsid w:val="0029608B"/>
    <w:rsid w:val="002C552C"/>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15E58"/>
    <w:rsid w:val="00542727"/>
    <w:rsid w:val="005563B8"/>
    <w:rsid w:val="00573CE8"/>
    <w:rsid w:val="00593077"/>
    <w:rsid w:val="0059384B"/>
    <w:rsid w:val="005F5A51"/>
    <w:rsid w:val="00614BDC"/>
    <w:rsid w:val="00681C6F"/>
    <w:rsid w:val="006C0429"/>
    <w:rsid w:val="006E5D01"/>
    <w:rsid w:val="006F4023"/>
    <w:rsid w:val="00720B99"/>
    <w:rsid w:val="007221DF"/>
    <w:rsid w:val="00732290"/>
    <w:rsid w:val="00737917"/>
    <w:rsid w:val="00740318"/>
    <w:rsid w:val="007513F4"/>
    <w:rsid w:val="007841E2"/>
    <w:rsid w:val="0078746E"/>
    <w:rsid w:val="007934FA"/>
    <w:rsid w:val="007B2A41"/>
    <w:rsid w:val="007B33F0"/>
    <w:rsid w:val="007D6147"/>
    <w:rsid w:val="00816EA0"/>
    <w:rsid w:val="0082201E"/>
    <w:rsid w:val="00825C4B"/>
    <w:rsid w:val="0084213F"/>
    <w:rsid w:val="00866E6E"/>
    <w:rsid w:val="008B7291"/>
    <w:rsid w:val="008C363B"/>
    <w:rsid w:val="008D4607"/>
    <w:rsid w:val="008E12C8"/>
    <w:rsid w:val="008F2653"/>
    <w:rsid w:val="00910982"/>
    <w:rsid w:val="00993CC3"/>
    <w:rsid w:val="009B3953"/>
    <w:rsid w:val="009B5321"/>
    <w:rsid w:val="009C1C2B"/>
    <w:rsid w:val="00A33B53"/>
    <w:rsid w:val="00A57E57"/>
    <w:rsid w:val="00A64FBC"/>
    <w:rsid w:val="00A8553D"/>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86F12"/>
    <w:rsid w:val="00CB3A44"/>
    <w:rsid w:val="00CC0445"/>
    <w:rsid w:val="00CC79D9"/>
    <w:rsid w:val="00D15C76"/>
    <w:rsid w:val="00D24937"/>
    <w:rsid w:val="00D559CF"/>
    <w:rsid w:val="00D74E22"/>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161D8"/>
    <w:rsid w:val="00F262D6"/>
    <w:rsid w:val="00F4274E"/>
    <w:rsid w:val="00F52D00"/>
    <w:rsid w:val="00F90E2B"/>
    <w:rsid w:val="00F9413A"/>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B611"/>
  <w15:docId w15:val="{982374A5-4678-40FD-BAF3-70DFC8E0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070A92-DC2C-474A-A815-C9DD35306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28</TotalTime>
  <Pages>22</Pages>
  <Words>1190</Words>
  <Characters>6785</Characters>
  <Application>Microsoft Office Word</Application>
  <DocSecurity>0</DocSecurity>
  <Lines>56</Lines>
  <Paragraphs>15</Paragraphs>
  <ScaleCrop>false</ScaleCrop>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Nicole H</cp:lastModifiedBy>
  <cp:revision>53</cp:revision>
  <dcterms:created xsi:type="dcterms:W3CDTF">2011-08-16T06:41:00Z</dcterms:created>
  <dcterms:modified xsi:type="dcterms:W3CDTF">2020-04-19T09:29:00Z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